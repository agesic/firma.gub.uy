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docProps/core.xml" ContentType="application/vnd.openxmlformats-package.core-properties+xml"/>
  <Override PartName="/customXml/itemProps1.xml" ContentType="application/vnd.openxmlformats-officedocument.customXmlProperties+xml"/>
  <Override PartName="/word/fontTable.xml" ContentType="application/vnd.openxmlformats-officedocument.wordprocessingml.fontTable+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docProps/app.xml" ContentType="application/vnd.openxmlformats-officedocument.extended-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A47BB7" w14:textId="77777777" w:rsidR="006F3EC4" w:rsidRPr="002A2C22" w:rsidRDefault="006F3EC4">
      <w:pPr>
        <w:pStyle w:val="Ttulotapa"/>
        <w:rPr>
          <w:lang w:val="es-SV"/>
        </w:rPr>
      </w:pPr>
    </w:p>
    <w:p w14:paraId="2E2B0F05" w14:textId="77777777" w:rsidR="006F3EC4" w:rsidRPr="002A2C22" w:rsidRDefault="006F3EC4">
      <w:pPr>
        <w:pStyle w:val="Ttulotapa"/>
        <w:rPr>
          <w:lang w:val="es-SV"/>
        </w:rPr>
      </w:pPr>
    </w:p>
    <w:p w14:paraId="44EC101A" w14:textId="77777777" w:rsidR="006F3EC4" w:rsidRPr="002A2C22" w:rsidRDefault="00000000">
      <w:pPr>
        <w:pStyle w:val="Ttulotapa"/>
        <w:rPr>
          <w:lang w:val="es-SV"/>
        </w:rPr>
      </w:pPr>
      <w:r w:rsidRPr="002A2C22">
        <w:rPr>
          <w:noProof/>
          <w:lang w:val="es-SV"/>
        </w:rPr>
        <w:drawing>
          <wp:anchor distT="0" distB="0" distL="0" distR="0" simplePos="0" relativeHeight="74" behindDoc="0" locked="0" layoutInCell="0" allowOverlap="1" wp14:anchorId="02B21EF2" wp14:editId="0659E4A9">
            <wp:simplePos x="0" y="0"/>
            <wp:positionH relativeFrom="column">
              <wp:posOffset>1277620</wp:posOffset>
            </wp:positionH>
            <wp:positionV relativeFrom="paragraph">
              <wp:posOffset>142875</wp:posOffset>
            </wp:positionV>
            <wp:extent cx="1971675" cy="542925"/>
            <wp:effectExtent l="0" t="0" r="0" b="0"/>
            <wp:wrapSquare wrapText="bothSides"/>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8"/>
                    <a:stretch>
                      <a:fillRect/>
                    </a:stretch>
                  </pic:blipFill>
                  <pic:spPr bwMode="auto">
                    <a:xfrm>
                      <a:off x="0" y="0"/>
                      <a:ext cx="1971675" cy="542925"/>
                    </a:xfrm>
                    <a:prstGeom prst="rect">
                      <a:avLst/>
                    </a:prstGeom>
                  </pic:spPr>
                </pic:pic>
              </a:graphicData>
            </a:graphic>
          </wp:anchor>
        </w:drawing>
      </w:r>
    </w:p>
    <w:p w14:paraId="2F3294C1" w14:textId="77777777" w:rsidR="006F3EC4" w:rsidRPr="002A2C22" w:rsidRDefault="006F3EC4" w:rsidP="00E61A29">
      <w:pPr>
        <w:pStyle w:val="Ttulotapa"/>
        <w:rPr>
          <w:lang w:val="es-SV"/>
        </w:rPr>
      </w:pPr>
    </w:p>
    <w:p w14:paraId="42818BC0" w14:textId="40DF48FB" w:rsidR="006F3EC4" w:rsidRPr="002A2C22" w:rsidRDefault="00000000" w:rsidP="00E61A29">
      <w:pPr>
        <w:pStyle w:val="Ttulotapa"/>
        <w:ind w:left="1440" w:right="2459"/>
        <w:jc w:val="center"/>
        <w:rPr>
          <w:lang w:val="es-SV"/>
        </w:rPr>
      </w:pPr>
      <w:r w:rsidRPr="002A2C22">
        <w:rPr>
          <w:lang w:val="es-SV"/>
        </w:rPr>
        <w:t xml:space="preserve">Sistema </w:t>
      </w:r>
      <w:r w:rsidR="00E61A29" w:rsidRPr="002A2C22">
        <w:rPr>
          <w:lang w:val="es-SV"/>
        </w:rPr>
        <w:t>Firma.gub.uy</w:t>
      </w:r>
    </w:p>
    <w:p w14:paraId="7EDB2435" w14:textId="77777777" w:rsidR="006F3EC4" w:rsidRPr="002A2C22" w:rsidRDefault="006F3EC4">
      <w:pPr>
        <w:pStyle w:val="subttulotapa"/>
        <w:ind w:left="2249" w:right="2700"/>
        <w:rPr>
          <w:lang w:val="es-SV"/>
        </w:rPr>
      </w:pPr>
    </w:p>
    <w:p w14:paraId="3808EED4" w14:textId="77777777" w:rsidR="006F3EC4" w:rsidRPr="002A2C22" w:rsidRDefault="006F3EC4">
      <w:pPr>
        <w:pStyle w:val="subttulotapa"/>
        <w:ind w:left="2249" w:right="2700"/>
        <w:rPr>
          <w:lang w:val="es-SV"/>
        </w:rPr>
      </w:pPr>
    </w:p>
    <w:p w14:paraId="49BF124F" w14:textId="6584F0D5" w:rsidR="006F3EC4" w:rsidRPr="002A2C22" w:rsidRDefault="00232E4C" w:rsidP="00D35247">
      <w:pPr>
        <w:pStyle w:val="subttulotapa"/>
        <w:ind w:left="1440" w:right="2700"/>
        <w:jc w:val="center"/>
        <w:rPr>
          <w:lang w:val="es-SV"/>
        </w:rPr>
      </w:pPr>
      <w:r w:rsidRPr="002A2C22">
        <w:rPr>
          <w:lang w:val="es-SV"/>
        </w:rPr>
        <w:t xml:space="preserve">Guía de </w:t>
      </w:r>
      <w:r w:rsidR="00197778" w:rsidRPr="002A2C22">
        <w:rPr>
          <w:lang w:val="es-SV"/>
        </w:rPr>
        <w:t>uso</w:t>
      </w:r>
      <w:r w:rsidRPr="002A2C22">
        <w:rPr>
          <w:lang w:val="es-SV"/>
        </w:rPr>
        <w:t xml:space="preserve"> de </w:t>
      </w:r>
      <w:r w:rsidR="00197778" w:rsidRPr="002A2C22">
        <w:rPr>
          <w:lang w:val="es-SV"/>
        </w:rPr>
        <w:t xml:space="preserve">la </w:t>
      </w:r>
      <w:r w:rsidRPr="002A2C22">
        <w:rPr>
          <w:lang w:val="es-SV"/>
        </w:rPr>
        <w:t>aplicación</w:t>
      </w:r>
      <w:r w:rsidR="00D35247">
        <w:rPr>
          <w:lang w:val="es-SV"/>
        </w:rPr>
        <w:t xml:space="preserve"> – Navegador</w:t>
      </w:r>
    </w:p>
    <w:p w14:paraId="422E2BA1" w14:textId="77777777" w:rsidR="006F3EC4" w:rsidRPr="002A2C22" w:rsidRDefault="006F3EC4">
      <w:pPr>
        <w:pStyle w:val="subttulotapa"/>
        <w:rPr>
          <w:sz w:val="22"/>
          <w:lang w:val="es-SV"/>
        </w:rPr>
      </w:pPr>
    </w:p>
    <w:p w14:paraId="004C8B8B" w14:textId="77777777" w:rsidR="006F3EC4" w:rsidRPr="002A2C22" w:rsidRDefault="006F3EC4">
      <w:pPr>
        <w:pStyle w:val="subttulotapa"/>
        <w:rPr>
          <w:sz w:val="22"/>
          <w:lang w:val="es-SV"/>
        </w:rPr>
      </w:pPr>
    </w:p>
    <w:p w14:paraId="139214FD" w14:textId="77777777" w:rsidR="006F3EC4" w:rsidRPr="002A2C22" w:rsidRDefault="006F3EC4">
      <w:pPr>
        <w:pStyle w:val="subttulotapa"/>
        <w:rPr>
          <w:sz w:val="22"/>
          <w:lang w:val="es-SV"/>
        </w:rPr>
      </w:pPr>
    </w:p>
    <w:p w14:paraId="663BD7F2" w14:textId="77777777" w:rsidR="006F3EC4" w:rsidRPr="002A2C22" w:rsidRDefault="006F3EC4">
      <w:pPr>
        <w:pStyle w:val="subttulotapa"/>
        <w:rPr>
          <w:sz w:val="22"/>
          <w:lang w:val="es-SV"/>
        </w:rPr>
      </w:pPr>
    </w:p>
    <w:p w14:paraId="20D8434D" w14:textId="77777777" w:rsidR="006F3EC4" w:rsidRPr="002A2C22" w:rsidRDefault="006F3EC4">
      <w:pPr>
        <w:pStyle w:val="subttulotapa"/>
        <w:rPr>
          <w:sz w:val="22"/>
          <w:lang w:val="es-SV"/>
        </w:rPr>
      </w:pPr>
    </w:p>
    <w:p w14:paraId="239AAB9A" w14:textId="77777777" w:rsidR="006F3EC4" w:rsidRPr="002A2C22" w:rsidRDefault="006F3EC4">
      <w:pPr>
        <w:pStyle w:val="subttulotapa"/>
        <w:rPr>
          <w:sz w:val="22"/>
          <w:lang w:val="es-SV"/>
        </w:rPr>
      </w:pPr>
    </w:p>
    <w:p w14:paraId="7FB6097C" w14:textId="77777777" w:rsidR="006F3EC4" w:rsidRPr="002A2C22" w:rsidRDefault="006F3EC4">
      <w:pPr>
        <w:pStyle w:val="subttulotapa"/>
        <w:rPr>
          <w:sz w:val="22"/>
          <w:lang w:val="es-SV"/>
        </w:rPr>
      </w:pPr>
    </w:p>
    <w:p w14:paraId="0596D263" w14:textId="77777777" w:rsidR="006F3EC4" w:rsidRPr="002A2C22" w:rsidRDefault="006F3EC4">
      <w:pPr>
        <w:pStyle w:val="subttulotapa"/>
        <w:ind w:left="0"/>
        <w:rPr>
          <w:lang w:val="es-SV"/>
        </w:rPr>
      </w:pPr>
    </w:p>
    <w:tbl>
      <w:tblPr>
        <w:tblW w:w="9645" w:type="dxa"/>
        <w:tblLayout w:type="fixed"/>
        <w:tblCellMar>
          <w:top w:w="113" w:type="dxa"/>
          <w:left w:w="113" w:type="dxa"/>
          <w:bottom w:w="113" w:type="dxa"/>
          <w:right w:w="113" w:type="dxa"/>
        </w:tblCellMar>
        <w:tblLook w:val="04A0" w:firstRow="1" w:lastRow="0" w:firstColumn="1" w:lastColumn="0" w:noHBand="0" w:noVBand="1"/>
      </w:tblPr>
      <w:tblGrid>
        <w:gridCol w:w="1947"/>
        <w:gridCol w:w="7698"/>
      </w:tblGrid>
      <w:tr w:rsidR="006F3EC4" w:rsidRPr="002A2C22" w14:paraId="31A16D58" w14:textId="77777777">
        <w:tc>
          <w:tcPr>
            <w:tcW w:w="1947" w:type="dxa"/>
            <w:tcBorders>
              <w:top w:val="single" w:sz="2" w:space="0" w:color="DDDDDD"/>
              <w:bottom w:val="single" w:sz="2" w:space="0" w:color="DDDDDD"/>
            </w:tcBorders>
          </w:tcPr>
          <w:p w14:paraId="0611C8A8" w14:textId="77777777" w:rsidR="006F3EC4" w:rsidRPr="002A2C22" w:rsidRDefault="00000000">
            <w:pPr>
              <w:pStyle w:val="Piedepgina"/>
              <w:rPr>
                <w:lang w:val="es-SV"/>
              </w:rPr>
            </w:pPr>
            <w:r w:rsidRPr="002A2C22">
              <w:rPr>
                <w:rStyle w:val="Nmerodepgina"/>
                <w:b/>
                <w:bCs/>
                <w:lang w:val="es-SV"/>
              </w:rPr>
              <w:t>Código:</w:t>
            </w:r>
          </w:p>
        </w:tc>
        <w:tc>
          <w:tcPr>
            <w:tcW w:w="7698" w:type="dxa"/>
            <w:tcBorders>
              <w:top w:val="single" w:sz="2" w:space="0" w:color="DDDDDD"/>
              <w:bottom w:val="single" w:sz="2" w:space="0" w:color="DDDDDD"/>
            </w:tcBorders>
          </w:tcPr>
          <w:p w14:paraId="734B7A58" w14:textId="0AB33215" w:rsidR="006F3EC4" w:rsidRPr="002A2C22" w:rsidRDefault="00484F3B" w:rsidP="00424641">
            <w:pPr>
              <w:pStyle w:val="Piedepgina"/>
              <w:spacing w:line="480" w:lineRule="auto"/>
              <w:rPr>
                <w:lang w:val="es-SV"/>
              </w:rPr>
            </w:pPr>
            <w:r w:rsidRPr="002A2C22">
              <w:rPr>
                <w:rStyle w:val="Nmerodepgina"/>
                <w:lang w:val="es-SV"/>
              </w:rPr>
              <w:t xml:space="preserve">             </w:t>
            </w:r>
            <w:r w:rsidR="00424641" w:rsidRPr="002A2C22">
              <w:rPr>
                <w:rStyle w:val="Nmerodepgina"/>
                <w:lang w:val="es-SV"/>
              </w:rPr>
              <w:t>SV_</w:t>
            </w:r>
            <w:r w:rsidRPr="002A2C22">
              <w:rPr>
                <w:rStyle w:val="Nmerodepgina"/>
                <w:lang w:val="es-SV"/>
              </w:rPr>
              <w:t>AGESIC-PFEA-</w:t>
            </w:r>
            <w:r w:rsidR="006034DC" w:rsidRPr="002A2C22">
              <w:rPr>
                <w:rStyle w:val="Nmerodepgina"/>
                <w:lang w:val="es-SV"/>
              </w:rPr>
              <w:t>GU</w:t>
            </w:r>
            <w:r w:rsidRPr="002A2C22">
              <w:rPr>
                <w:rStyle w:val="Nmerodepgina"/>
                <w:lang w:val="es-SV"/>
              </w:rPr>
              <w:t>-0</w:t>
            </w:r>
            <w:r w:rsidR="00640FE4">
              <w:rPr>
                <w:rStyle w:val="Nmerodepgina"/>
                <w:lang w:val="es-SV"/>
              </w:rPr>
              <w:t>4</w:t>
            </w:r>
            <w:r w:rsidRPr="002A2C22">
              <w:rPr>
                <w:rStyle w:val="Nmerodepgina"/>
                <w:lang w:val="es-SV"/>
              </w:rPr>
              <w:t>-ES</w:t>
            </w:r>
          </w:p>
        </w:tc>
      </w:tr>
    </w:tbl>
    <w:sdt>
      <w:sdtPr>
        <w:rPr>
          <w:rFonts w:ascii="Calibri" w:eastAsia="Calibri" w:hAnsi="Calibri"/>
          <w:b w:val="0"/>
          <w:bCs w:val="0"/>
          <w:color w:val="auto"/>
          <w:sz w:val="28"/>
          <w:szCs w:val="22"/>
          <w:lang w:val="es-SV"/>
        </w:rPr>
        <w:id w:val="-1458797352"/>
        <w:docPartObj>
          <w:docPartGallery w:val="Table of Contents"/>
          <w:docPartUnique/>
        </w:docPartObj>
      </w:sdtPr>
      <w:sdtEndPr>
        <w:rPr>
          <w:rFonts w:ascii="Arial" w:hAnsi="Arial"/>
        </w:rPr>
      </w:sdtEndPr>
      <w:sdtContent>
        <w:p w14:paraId="451E1FB0" w14:textId="77777777" w:rsidR="006F3EC4" w:rsidRPr="002A2C22" w:rsidRDefault="00000000">
          <w:pPr>
            <w:pStyle w:val="Encabezadodelista"/>
            <w:rPr>
              <w:lang w:val="es-SV"/>
            </w:rPr>
          </w:pPr>
          <w:r w:rsidRPr="002A2C22">
            <w:rPr>
              <w:lang w:val="es-SV"/>
            </w:rPr>
            <w:br w:type="page"/>
          </w:r>
          <w:r w:rsidRPr="002A2C22">
            <w:rPr>
              <w:lang w:val="es-SV"/>
            </w:rPr>
            <w:lastRenderedPageBreak/>
            <w:t>Sumario</w:t>
          </w:r>
        </w:p>
        <w:p w14:paraId="1358C831" w14:textId="5A06F6DA" w:rsidR="00640FE4" w:rsidRDefault="00000000">
          <w:pPr>
            <w:pStyle w:val="TDC1"/>
            <w:rPr>
              <w:rFonts w:asciiTheme="minorHAnsi" w:eastAsiaTheme="minorEastAsia" w:hAnsiTheme="minorHAnsi" w:cstheme="minorBidi"/>
              <w:noProof/>
              <w:sz w:val="22"/>
              <w:lang w:val="es-SV" w:eastAsia="es-SV"/>
            </w:rPr>
          </w:pPr>
          <w:r w:rsidRPr="002A2C22">
            <w:fldChar w:fldCharType="begin"/>
          </w:r>
          <w:r w:rsidRPr="002A2C22">
            <w:rPr>
              <w:rStyle w:val="Enlacedelndice"/>
              <w:rFonts w:ascii="Calibri" w:eastAsia="Microsoft YaHei" w:hAnsi="Calibri"/>
              <w:b/>
              <w:bCs/>
              <w:color w:val="245487"/>
              <w:spacing w:val="40"/>
              <w:sz w:val="31"/>
              <w:szCs w:val="31"/>
              <w:lang w:val="es-SV"/>
            </w:rPr>
            <w:instrText>TOC \o "1-4" \h</w:instrText>
          </w:r>
          <w:r w:rsidRPr="002A2C22">
            <w:rPr>
              <w:rStyle w:val="Enlacedelndice"/>
              <w:rFonts w:eastAsia="Microsoft YaHei"/>
              <w:b/>
              <w:bCs/>
              <w:color w:val="245487"/>
              <w:spacing w:val="40"/>
              <w:sz w:val="31"/>
              <w:szCs w:val="31"/>
              <w:lang w:val="es-SV"/>
            </w:rPr>
            <w:fldChar w:fldCharType="separate"/>
          </w:r>
          <w:hyperlink w:anchor="_Toc119656666" w:history="1">
            <w:r w:rsidR="00640FE4" w:rsidRPr="003C0FD7">
              <w:rPr>
                <w:rStyle w:val="Hipervnculo"/>
                <w:noProof/>
                <w:lang w:val="es-SV"/>
              </w:rPr>
              <w:t>Objetivo</w:t>
            </w:r>
            <w:r w:rsidR="00640FE4">
              <w:rPr>
                <w:noProof/>
              </w:rPr>
              <w:tab/>
            </w:r>
            <w:r w:rsidR="00640FE4">
              <w:rPr>
                <w:noProof/>
              </w:rPr>
              <w:fldChar w:fldCharType="begin"/>
            </w:r>
            <w:r w:rsidR="00640FE4">
              <w:rPr>
                <w:noProof/>
              </w:rPr>
              <w:instrText xml:space="preserve"> PAGEREF _Toc119656666 \h </w:instrText>
            </w:r>
            <w:r w:rsidR="00640FE4">
              <w:rPr>
                <w:noProof/>
              </w:rPr>
            </w:r>
            <w:r w:rsidR="00640FE4">
              <w:rPr>
                <w:noProof/>
              </w:rPr>
              <w:fldChar w:fldCharType="separate"/>
            </w:r>
            <w:r w:rsidR="00410B06">
              <w:rPr>
                <w:noProof/>
              </w:rPr>
              <w:t>4</w:t>
            </w:r>
            <w:r w:rsidR="00640FE4">
              <w:rPr>
                <w:noProof/>
              </w:rPr>
              <w:fldChar w:fldCharType="end"/>
            </w:r>
          </w:hyperlink>
        </w:p>
        <w:p w14:paraId="5004AC4F" w14:textId="3300E5D4" w:rsidR="00640FE4" w:rsidRDefault="00000000">
          <w:pPr>
            <w:pStyle w:val="TDC1"/>
            <w:rPr>
              <w:rFonts w:asciiTheme="minorHAnsi" w:eastAsiaTheme="minorEastAsia" w:hAnsiTheme="minorHAnsi" w:cstheme="minorBidi"/>
              <w:noProof/>
              <w:sz w:val="22"/>
              <w:lang w:val="es-SV" w:eastAsia="es-SV"/>
            </w:rPr>
          </w:pPr>
          <w:hyperlink w:anchor="_Toc119656667" w:history="1">
            <w:r w:rsidR="00640FE4" w:rsidRPr="003C0FD7">
              <w:rPr>
                <w:rStyle w:val="Hipervnculo"/>
                <w:noProof/>
                <w:lang w:val="es-SV"/>
              </w:rPr>
              <w:t>Audiencia</w:t>
            </w:r>
            <w:r w:rsidR="00640FE4">
              <w:rPr>
                <w:noProof/>
              </w:rPr>
              <w:tab/>
            </w:r>
            <w:r w:rsidR="00640FE4">
              <w:rPr>
                <w:noProof/>
              </w:rPr>
              <w:fldChar w:fldCharType="begin"/>
            </w:r>
            <w:r w:rsidR="00640FE4">
              <w:rPr>
                <w:noProof/>
              </w:rPr>
              <w:instrText xml:space="preserve"> PAGEREF _Toc119656667 \h </w:instrText>
            </w:r>
            <w:r w:rsidR="00640FE4">
              <w:rPr>
                <w:noProof/>
              </w:rPr>
            </w:r>
            <w:r w:rsidR="00640FE4">
              <w:rPr>
                <w:noProof/>
              </w:rPr>
              <w:fldChar w:fldCharType="separate"/>
            </w:r>
            <w:r w:rsidR="00410B06">
              <w:rPr>
                <w:noProof/>
              </w:rPr>
              <w:t>4</w:t>
            </w:r>
            <w:r w:rsidR="00640FE4">
              <w:rPr>
                <w:noProof/>
              </w:rPr>
              <w:fldChar w:fldCharType="end"/>
            </w:r>
          </w:hyperlink>
        </w:p>
        <w:p w14:paraId="5E53287E" w14:textId="2AB5898F" w:rsidR="00640FE4" w:rsidRDefault="00000000">
          <w:pPr>
            <w:pStyle w:val="TDC1"/>
            <w:rPr>
              <w:rFonts w:asciiTheme="minorHAnsi" w:eastAsiaTheme="minorEastAsia" w:hAnsiTheme="minorHAnsi" w:cstheme="minorBidi"/>
              <w:noProof/>
              <w:sz w:val="22"/>
              <w:lang w:val="es-SV" w:eastAsia="es-SV"/>
            </w:rPr>
          </w:pPr>
          <w:hyperlink w:anchor="_Toc119656668" w:history="1">
            <w:r w:rsidR="00640FE4" w:rsidRPr="003C0FD7">
              <w:rPr>
                <w:rStyle w:val="Hipervnculo"/>
                <w:noProof/>
                <w:lang w:val="es-SV"/>
              </w:rPr>
              <w:t>Uso del aplicativo</w:t>
            </w:r>
            <w:r w:rsidR="00640FE4">
              <w:rPr>
                <w:noProof/>
              </w:rPr>
              <w:tab/>
            </w:r>
            <w:r w:rsidR="00640FE4">
              <w:rPr>
                <w:noProof/>
              </w:rPr>
              <w:fldChar w:fldCharType="begin"/>
            </w:r>
            <w:r w:rsidR="00640FE4">
              <w:rPr>
                <w:noProof/>
              </w:rPr>
              <w:instrText xml:space="preserve"> PAGEREF _Toc119656668 \h </w:instrText>
            </w:r>
            <w:r w:rsidR="00640FE4">
              <w:rPr>
                <w:noProof/>
              </w:rPr>
            </w:r>
            <w:r w:rsidR="00640FE4">
              <w:rPr>
                <w:noProof/>
              </w:rPr>
              <w:fldChar w:fldCharType="separate"/>
            </w:r>
            <w:r w:rsidR="00410B06">
              <w:rPr>
                <w:noProof/>
              </w:rPr>
              <w:t>4</w:t>
            </w:r>
            <w:r w:rsidR="00640FE4">
              <w:rPr>
                <w:noProof/>
              </w:rPr>
              <w:fldChar w:fldCharType="end"/>
            </w:r>
          </w:hyperlink>
        </w:p>
        <w:p w14:paraId="374542CA" w14:textId="4FBD16BF" w:rsidR="00640FE4" w:rsidRDefault="00000000">
          <w:pPr>
            <w:pStyle w:val="TDC2"/>
            <w:rPr>
              <w:rFonts w:asciiTheme="minorHAnsi" w:eastAsiaTheme="minorEastAsia" w:hAnsiTheme="minorHAnsi" w:cstheme="minorBidi"/>
              <w:noProof/>
              <w:color w:val="auto"/>
              <w:sz w:val="22"/>
              <w:lang w:val="es-SV" w:eastAsia="es-SV"/>
            </w:rPr>
          </w:pPr>
          <w:hyperlink w:anchor="_Toc119656669" w:history="1">
            <w:r w:rsidR="00640FE4" w:rsidRPr="003C0FD7">
              <w:rPr>
                <w:rStyle w:val="Hipervnculo"/>
                <w:noProof/>
                <w:lang w:val="es-SV"/>
              </w:rPr>
              <w:t>Navegador</w:t>
            </w:r>
            <w:r w:rsidR="00640FE4">
              <w:rPr>
                <w:noProof/>
              </w:rPr>
              <w:tab/>
            </w:r>
            <w:r w:rsidR="00640FE4">
              <w:rPr>
                <w:noProof/>
              </w:rPr>
              <w:fldChar w:fldCharType="begin"/>
            </w:r>
            <w:r w:rsidR="00640FE4">
              <w:rPr>
                <w:noProof/>
              </w:rPr>
              <w:instrText xml:space="preserve"> PAGEREF _Toc119656669 \h </w:instrText>
            </w:r>
            <w:r w:rsidR="00640FE4">
              <w:rPr>
                <w:noProof/>
              </w:rPr>
            </w:r>
            <w:r w:rsidR="00640FE4">
              <w:rPr>
                <w:noProof/>
              </w:rPr>
              <w:fldChar w:fldCharType="separate"/>
            </w:r>
            <w:r w:rsidR="00410B06">
              <w:rPr>
                <w:noProof/>
              </w:rPr>
              <w:t>4</w:t>
            </w:r>
            <w:r w:rsidR="00640FE4">
              <w:rPr>
                <w:noProof/>
              </w:rPr>
              <w:fldChar w:fldCharType="end"/>
            </w:r>
          </w:hyperlink>
        </w:p>
        <w:p w14:paraId="77201120" w14:textId="4379D395" w:rsidR="00640FE4" w:rsidRDefault="00000000">
          <w:pPr>
            <w:pStyle w:val="TDC2"/>
            <w:rPr>
              <w:rFonts w:asciiTheme="minorHAnsi" w:eastAsiaTheme="minorEastAsia" w:hAnsiTheme="minorHAnsi" w:cstheme="minorBidi"/>
              <w:noProof/>
              <w:color w:val="auto"/>
              <w:sz w:val="22"/>
              <w:lang w:val="es-SV" w:eastAsia="es-SV"/>
            </w:rPr>
          </w:pPr>
          <w:hyperlink w:anchor="_Toc119656670" w:history="1">
            <w:r w:rsidR="00640FE4" w:rsidRPr="003C0FD7">
              <w:rPr>
                <w:rStyle w:val="Hipervnculo"/>
                <w:noProof/>
                <w:lang w:val="es-SV"/>
              </w:rPr>
              <w:t>Firma en la nube</w:t>
            </w:r>
            <w:r w:rsidR="00640FE4">
              <w:rPr>
                <w:noProof/>
              </w:rPr>
              <w:tab/>
            </w:r>
            <w:r w:rsidR="00640FE4">
              <w:rPr>
                <w:noProof/>
              </w:rPr>
              <w:fldChar w:fldCharType="begin"/>
            </w:r>
            <w:r w:rsidR="00640FE4">
              <w:rPr>
                <w:noProof/>
              </w:rPr>
              <w:instrText xml:space="preserve"> PAGEREF _Toc119656670 \h </w:instrText>
            </w:r>
            <w:r w:rsidR="00640FE4">
              <w:rPr>
                <w:noProof/>
              </w:rPr>
            </w:r>
            <w:r w:rsidR="00640FE4">
              <w:rPr>
                <w:noProof/>
              </w:rPr>
              <w:fldChar w:fldCharType="separate"/>
            </w:r>
            <w:r w:rsidR="00410B06">
              <w:rPr>
                <w:noProof/>
              </w:rPr>
              <w:t>17</w:t>
            </w:r>
            <w:r w:rsidR="00640FE4">
              <w:rPr>
                <w:noProof/>
              </w:rPr>
              <w:fldChar w:fldCharType="end"/>
            </w:r>
          </w:hyperlink>
        </w:p>
        <w:p w14:paraId="243DFF59" w14:textId="07E701D7" w:rsidR="00640FE4" w:rsidRDefault="00000000">
          <w:pPr>
            <w:pStyle w:val="TDC3"/>
            <w:rPr>
              <w:rFonts w:asciiTheme="minorHAnsi" w:eastAsiaTheme="minorEastAsia" w:hAnsiTheme="minorHAnsi" w:cstheme="minorBidi"/>
              <w:noProof/>
              <w:color w:val="auto"/>
              <w:sz w:val="22"/>
              <w:lang w:val="es-SV" w:eastAsia="es-SV"/>
            </w:rPr>
          </w:pPr>
          <w:hyperlink w:anchor="_Toc119656671" w:history="1">
            <w:r w:rsidR="00640FE4" w:rsidRPr="003C0FD7">
              <w:rPr>
                <w:rStyle w:val="Hipervnculo"/>
                <w:noProof/>
                <w:lang w:val="es-SV"/>
              </w:rPr>
              <w:t>ID Digital Abitab</w:t>
            </w:r>
            <w:r w:rsidR="00640FE4">
              <w:rPr>
                <w:noProof/>
              </w:rPr>
              <w:tab/>
            </w:r>
            <w:r w:rsidR="00640FE4">
              <w:rPr>
                <w:noProof/>
              </w:rPr>
              <w:fldChar w:fldCharType="begin"/>
            </w:r>
            <w:r w:rsidR="00640FE4">
              <w:rPr>
                <w:noProof/>
              </w:rPr>
              <w:instrText xml:space="preserve"> PAGEREF _Toc119656671 \h </w:instrText>
            </w:r>
            <w:r w:rsidR="00640FE4">
              <w:rPr>
                <w:noProof/>
              </w:rPr>
            </w:r>
            <w:r w:rsidR="00640FE4">
              <w:rPr>
                <w:noProof/>
              </w:rPr>
              <w:fldChar w:fldCharType="separate"/>
            </w:r>
            <w:r w:rsidR="00410B06">
              <w:rPr>
                <w:noProof/>
              </w:rPr>
              <w:t>17</w:t>
            </w:r>
            <w:r w:rsidR="00640FE4">
              <w:rPr>
                <w:noProof/>
              </w:rPr>
              <w:fldChar w:fldCharType="end"/>
            </w:r>
          </w:hyperlink>
        </w:p>
        <w:p w14:paraId="7979C395" w14:textId="22C42134" w:rsidR="00640FE4" w:rsidRDefault="00000000">
          <w:pPr>
            <w:pStyle w:val="TDC3"/>
            <w:rPr>
              <w:rFonts w:asciiTheme="minorHAnsi" w:eastAsiaTheme="minorEastAsia" w:hAnsiTheme="minorHAnsi" w:cstheme="minorBidi"/>
              <w:noProof/>
              <w:color w:val="auto"/>
              <w:sz w:val="22"/>
              <w:lang w:val="es-SV" w:eastAsia="es-SV"/>
            </w:rPr>
          </w:pPr>
          <w:hyperlink w:anchor="_Toc119656672" w:history="1">
            <w:r w:rsidR="00640FE4" w:rsidRPr="003C0FD7">
              <w:rPr>
                <w:rStyle w:val="Hipervnculo"/>
                <w:noProof/>
                <w:lang w:val="es-SV"/>
              </w:rPr>
              <w:t>TuID Antel</w:t>
            </w:r>
            <w:r w:rsidR="00640FE4">
              <w:rPr>
                <w:noProof/>
              </w:rPr>
              <w:tab/>
            </w:r>
            <w:r w:rsidR="00640FE4">
              <w:rPr>
                <w:noProof/>
              </w:rPr>
              <w:fldChar w:fldCharType="begin"/>
            </w:r>
            <w:r w:rsidR="00640FE4">
              <w:rPr>
                <w:noProof/>
              </w:rPr>
              <w:instrText xml:space="preserve"> PAGEREF _Toc119656672 \h </w:instrText>
            </w:r>
            <w:r w:rsidR="00640FE4">
              <w:rPr>
                <w:noProof/>
              </w:rPr>
            </w:r>
            <w:r w:rsidR="00640FE4">
              <w:rPr>
                <w:noProof/>
              </w:rPr>
              <w:fldChar w:fldCharType="separate"/>
            </w:r>
            <w:r w:rsidR="00410B06">
              <w:rPr>
                <w:noProof/>
              </w:rPr>
              <w:t>26</w:t>
            </w:r>
            <w:r w:rsidR="00640FE4">
              <w:rPr>
                <w:noProof/>
              </w:rPr>
              <w:fldChar w:fldCharType="end"/>
            </w:r>
          </w:hyperlink>
        </w:p>
        <w:p w14:paraId="4F512B8E" w14:textId="34311019" w:rsidR="00640FE4" w:rsidRDefault="00000000">
          <w:pPr>
            <w:pStyle w:val="TDC1"/>
            <w:rPr>
              <w:rFonts w:asciiTheme="minorHAnsi" w:eastAsiaTheme="minorEastAsia" w:hAnsiTheme="minorHAnsi" w:cstheme="minorBidi"/>
              <w:noProof/>
              <w:sz w:val="22"/>
              <w:lang w:val="es-SV" w:eastAsia="es-SV"/>
            </w:rPr>
          </w:pPr>
          <w:hyperlink w:anchor="_Toc119656673" w:history="1">
            <w:r w:rsidR="00640FE4" w:rsidRPr="003C0FD7">
              <w:rPr>
                <w:rStyle w:val="Hipervnculo"/>
                <w:noProof/>
                <w:lang w:val="es-SV"/>
              </w:rPr>
              <w:t>Historial de cambios</w:t>
            </w:r>
            <w:r w:rsidR="00640FE4">
              <w:rPr>
                <w:noProof/>
              </w:rPr>
              <w:tab/>
            </w:r>
            <w:r w:rsidR="00640FE4">
              <w:rPr>
                <w:noProof/>
              </w:rPr>
              <w:fldChar w:fldCharType="begin"/>
            </w:r>
            <w:r w:rsidR="00640FE4">
              <w:rPr>
                <w:noProof/>
              </w:rPr>
              <w:instrText xml:space="preserve"> PAGEREF _Toc119656673 \h </w:instrText>
            </w:r>
            <w:r w:rsidR="00640FE4">
              <w:rPr>
                <w:noProof/>
              </w:rPr>
            </w:r>
            <w:r w:rsidR="00640FE4">
              <w:rPr>
                <w:noProof/>
              </w:rPr>
              <w:fldChar w:fldCharType="separate"/>
            </w:r>
            <w:r w:rsidR="00410B06">
              <w:rPr>
                <w:noProof/>
              </w:rPr>
              <w:t>34</w:t>
            </w:r>
            <w:r w:rsidR="00640FE4">
              <w:rPr>
                <w:noProof/>
              </w:rPr>
              <w:fldChar w:fldCharType="end"/>
            </w:r>
          </w:hyperlink>
        </w:p>
        <w:p w14:paraId="55E52BB6" w14:textId="7800CD4F" w:rsidR="006F3EC4" w:rsidRPr="002A2C22" w:rsidRDefault="00000000">
          <w:pPr>
            <w:pStyle w:val="TDC1"/>
            <w:rPr>
              <w:lang w:val="es-SV"/>
            </w:rPr>
          </w:pPr>
          <w:r w:rsidRPr="002A2C22">
            <w:rPr>
              <w:rStyle w:val="Enlacedelndice"/>
              <w:lang w:val="es-SV"/>
            </w:rPr>
            <w:fldChar w:fldCharType="end"/>
          </w:r>
        </w:p>
      </w:sdtContent>
    </w:sdt>
    <w:p w14:paraId="53CABAC2" w14:textId="77777777" w:rsidR="006F3EC4" w:rsidRPr="002A2C22" w:rsidRDefault="006F3EC4" w:rsidP="00267900">
      <w:pPr>
        <w:rPr>
          <w:lang w:val="es-SV"/>
        </w:rPr>
      </w:pPr>
    </w:p>
    <w:p w14:paraId="236B95EC" w14:textId="77777777" w:rsidR="006F3EC4" w:rsidRPr="002A2C22" w:rsidRDefault="006F3EC4" w:rsidP="00267900">
      <w:pPr>
        <w:rPr>
          <w:lang w:val="es-SV"/>
        </w:rPr>
      </w:pPr>
    </w:p>
    <w:p w14:paraId="7163325B" w14:textId="77777777" w:rsidR="006F3EC4" w:rsidRPr="002A2C22" w:rsidRDefault="006F3EC4" w:rsidP="00267900">
      <w:pPr>
        <w:rPr>
          <w:lang w:val="es-SV"/>
        </w:rPr>
      </w:pPr>
    </w:p>
    <w:p w14:paraId="058FD309" w14:textId="77777777" w:rsidR="006F3EC4" w:rsidRPr="002A2C22" w:rsidRDefault="00000000">
      <w:pPr>
        <w:rPr>
          <w:lang w:val="es-SV"/>
        </w:rPr>
      </w:pPr>
      <w:r w:rsidRPr="002A2C22">
        <w:rPr>
          <w:lang w:val="es-SV"/>
        </w:rPr>
        <w:br w:type="page"/>
      </w:r>
    </w:p>
    <w:p w14:paraId="799FAB0D" w14:textId="6F833933" w:rsidR="006F3EC4" w:rsidRPr="002A2C22" w:rsidRDefault="00DB7972" w:rsidP="00CB6C72">
      <w:pPr>
        <w:pStyle w:val="Ttulo1"/>
        <w:numPr>
          <w:ilvl w:val="0"/>
          <w:numId w:val="0"/>
        </w:numPr>
        <w:rPr>
          <w:lang w:val="es-SV"/>
        </w:rPr>
      </w:pPr>
      <w:bookmarkStart w:id="0" w:name="_Toc119656666"/>
      <w:r w:rsidRPr="002A2C22">
        <w:rPr>
          <w:lang w:val="es-SV"/>
        </w:rPr>
        <w:lastRenderedPageBreak/>
        <w:t>Objetivo</w:t>
      </w:r>
      <w:bookmarkEnd w:id="0"/>
    </w:p>
    <w:p w14:paraId="7D72070F" w14:textId="53FACC3B" w:rsidR="006F3EC4" w:rsidRPr="002A2C22" w:rsidRDefault="00000000" w:rsidP="00C467DA">
      <w:pPr>
        <w:spacing w:line="360" w:lineRule="auto"/>
        <w:rPr>
          <w:lang w:val="es-SV"/>
        </w:rPr>
      </w:pPr>
      <w:r w:rsidRPr="002A2C22">
        <w:rPr>
          <w:lang w:val="es-SV"/>
        </w:rPr>
        <w:t xml:space="preserve">El </w:t>
      </w:r>
      <w:r w:rsidR="00536819" w:rsidRPr="002A2C22">
        <w:rPr>
          <w:lang w:val="es-SV"/>
        </w:rPr>
        <w:t>objetivo de este</w:t>
      </w:r>
      <w:r w:rsidRPr="002A2C22">
        <w:rPr>
          <w:lang w:val="es-SV"/>
        </w:rPr>
        <w:t xml:space="preserve"> documento </w:t>
      </w:r>
      <w:r w:rsidR="00536819" w:rsidRPr="002A2C22">
        <w:rPr>
          <w:lang w:val="es-SV"/>
        </w:rPr>
        <w:t>es servir de guía</w:t>
      </w:r>
      <w:r w:rsidRPr="002A2C22">
        <w:rPr>
          <w:lang w:val="es-SV"/>
        </w:rPr>
        <w:t xml:space="preserve"> </w:t>
      </w:r>
      <w:r w:rsidR="000133A6" w:rsidRPr="002A2C22">
        <w:rPr>
          <w:lang w:val="es-SV"/>
        </w:rPr>
        <w:t>para realizar una correcta instalación del aplicativo del</w:t>
      </w:r>
      <w:r w:rsidR="00C467DA" w:rsidRPr="002A2C22">
        <w:rPr>
          <w:lang w:val="es-SV"/>
        </w:rPr>
        <w:t xml:space="preserve"> componente de firma de la</w:t>
      </w:r>
      <w:r w:rsidRPr="002A2C22">
        <w:rPr>
          <w:lang w:val="es-SV"/>
        </w:rPr>
        <w:t xml:space="preserve"> Plataforma de Firma Electrónica Avanzada de AGESIC (</w:t>
      </w:r>
      <w:r w:rsidR="00197778" w:rsidRPr="002A2C22">
        <w:rPr>
          <w:lang w:val="es-SV"/>
        </w:rPr>
        <w:t>Firma.gub.uy</w:t>
      </w:r>
      <w:r w:rsidRPr="002A2C22">
        <w:rPr>
          <w:lang w:val="es-SV"/>
        </w:rPr>
        <w:t>)</w:t>
      </w:r>
      <w:r w:rsidR="00C467DA" w:rsidRPr="002A2C22">
        <w:rPr>
          <w:lang w:val="es-SV"/>
        </w:rPr>
        <w:t xml:space="preserve"> para sistemas operativos Windows</w:t>
      </w:r>
      <w:r w:rsidRPr="002A2C22">
        <w:rPr>
          <w:lang w:val="es-SV"/>
        </w:rPr>
        <w:t>.</w:t>
      </w:r>
    </w:p>
    <w:p w14:paraId="0AF19F37" w14:textId="44DD85C6" w:rsidR="0000605C" w:rsidRPr="002A2C22" w:rsidRDefault="0000605C" w:rsidP="0000605C">
      <w:pPr>
        <w:pStyle w:val="Textoindependiente"/>
        <w:rPr>
          <w:szCs w:val="20"/>
          <w:lang w:val="es-SV"/>
        </w:rPr>
      </w:pPr>
      <w:r w:rsidRPr="002A2C22">
        <w:rPr>
          <w:lang w:val="es-SV"/>
        </w:rPr>
        <w:t xml:space="preserve">En este componente se podrán enviar documentos </w:t>
      </w:r>
      <w:proofErr w:type="spellStart"/>
      <w:r w:rsidRPr="002A2C22">
        <w:rPr>
          <w:lang w:val="es-SV"/>
        </w:rPr>
        <w:t>PDFs</w:t>
      </w:r>
      <w:proofErr w:type="spellEnd"/>
      <w:r w:rsidRPr="002A2C22">
        <w:rPr>
          <w:lang w:val="es-SV"/>
        </w:rPr>
        <w:t xml:space="preserve"> para firmar mediante el consumo del servicio, luego redirigir el navegador del usuario al sitio de </w:t>
      </w:r>
      <w:r w:rsidR="00197778" w:rsidRPr="002A2C22">
        <w:rPr>
          <w:lang w:val="es-SV"/>
        </w:rPr>
        <w:t>Firma.gub.uy</w:t>
      </w:r>
      <w:r w:rsidRPr="002A2C22">
        <w:rPr>
          <w:lang w:val="es-SV"/>
        </w:rPr>
        <w:t>, firmar allí los documentos y retornar nuevamente a la aplicación recibiendo los documentos firmados. Para el desarrollo de esta guía se utilizaron como prueba el equipo</w:t>
      </w:r>
      <w:r w:rsidRPr="002A2C22">
        <w:rPr>
          <w:b/>
          <w:bCs/>
          <w:lang w:val="es-SV"/>
        </w:rPr>
        <w:t xml:space="preserve"> Windows 10 Home </w:t>
      </w:r>
      <w:proofErr w:type="gramStart"/>
      <w:r w:rsidRPr="002A2C22">
        <w:rPr>
          <w:b/>
          <w:bCs/>
          <w:lang w:val="es-SV"/>
        </w:rPr>
        <w:t>Single</w:t>
      </w:r>
      <w:proofErr w:type="gramEnd"/>
      <w:r w:rsidRPr="002A2C22">
        <w:rPr>
          <w:lang w:val="es-SV"/>
        </w:rPr>
        <w:t xml:space="preserve"> </w:t>
      </w:r>
      <w:proofErr w:type="spellStart"/>
      <w:r w:rsidRPr="002A2C22">
        <w:rPr>
          <w:b/>
          <w:bCs/>
          <w:lang w:val="es-SV"/>
        </w:rPr>
        <w:t>Languaje</w:t>
      </w:r>
      <w:proofErr w:type="spellEnd"/>
      <w:r w:rsidRPr="002A2C22">
        <w:rPr>
          <w:lang w:val="es-SV"/>
        </w:rPr>
        <w:t xml:space="preserve"> Versión </w:t>
      </w:r>
      <w:r w:rsidRPr="002A2C22">
        <w:rPr>
          <w:b/>
          <w:bCs/>
          <w:lang w:val="es-SV"/>
        </w:rPr>
        <w:t>21H2</w:t>
      </w:r>
      <w:r w:rsidRPr="002A2C22">
        <w:rPr>
          <w:lang w:val="es-SV"/>
        </w:rPr>
        <w:t>.</w:t>
      </w:r>
    </w:p>
    <w:p w14:paraId="0F9059FB" w14:textId="77777777" w:rsidR="006F3EC4" w:rsidRPr="002A2C22" w:rsidRDefault="00000000" w:rsidP="00CB6C72">
      <w:pPr>
        <w:pStyle w:val="Ttulo1"/>
        <w:numPr>
          <w:ilvl w:val="0"/>
          <w:numId w:val="0"/>
        </w:numPr>
        <w:rPr>
          <w:lang w:val="es-SV"/>
        </w:rPr>
      </w:pPr>
      <w:bookmarkStart w:id="1" w:name="_Toc119656667"/>
      <w:r w:rsidRPr="002A2C22">
        <w:rPr>
          <w:lang w:val="es-SV"/>
        </w:rPr>
        <w:t>Audiencia</w:t>
      </w:r>
      <w:bookmarkEnd w:id="1"/>
    </w:p>
    <w:p w14:paraId="2FD8B2EC" w14:textId="3F55D24C" w:rsidR="006F3EC4" w:rsidRPr="002A2C22" w:rsidRDefault="00C467DA">
      <w:pPr>
        <w:pStyle w:val="Textoindependiente"/>
        <w:rPr>
          <w:lang w:val="es-SV"/>
        </w:rPr>
      </w:pPr>
      <w:r w:rsidRPr="002A2C22">
        <w:rPr>
          <w:lang w:val="es-SV"/>
        </w:rPr>
        <w:t>Esta guía está dirigida al personal que utilice el componente</w:t>
      </w:r>
      <w:r w:rsidR="009366A2" w:rsidRPr="002A2C22">
        <w:rPr>
          <w:lang w:val="es-SV"/>
        </w:rPr>
        <w:t xml:space="preserve"> de final de la Plataforma de Firma Electrónica Avanzada de AGESIC que utilice equipo con un sistema operativo Windows.</w:t>
      </w:r>
    </w:p>
    <w:p w14:paraId="72313DA0" w14:textId="7FDE3B8D" w:rsidR="00A16878" w:rsidRPr="002A2C22" w:rsidRDefault="00A631EC" w:rsidP="00EE67F7">
      <w:pPr>
        <w:pStyle w:val="Ttulo1"/>
        <w:numPr>
          <w:ilvl w:val="0"/>
          <w:numId w:val="0"/>
        </w:numPr>
        <w:rPr>
          <w:lang w:val="es-SV"/>
        </w:rPr>
      </w:pPr>
      <w:bookmarkStart w:id="2" w:name="_Toc119656668"/>
      <w:r w:rsidRPr="002A2C22">
        <w:rPr>
          <w:lang w:val="es-SV"/>
        </w:rPr>
        <w:t>Uso del aplicativo</w:t>
      </w:r>
      <w:bookmarkEnd w:id="2"/>
    </w:p>
    <w:p w14:paraId="7073DCCF" w14:textId="5B0CFB72" w:rsidR="00251838" w:rsidRPr="002A2C22" w:rsidRDefault="006359A3" w:rsidP="00A62501">
      <w:pPr>
        <w:spacing w:line="360" w:lineRule="auto"/>
        <w:rPr>
          <w:lang w:val="es-SV"/>
        </w:rPr>
      </w:pPr>
      <w:r w:rsidRPr="002A2C22">
        <w:rPr>
          <w:lang w:val="es-SV"/>
        </w:rPr>
        <w:t xml:space="preserve">Posterior a la instalación del aplicativo, el usuario ya puede utilizarlo para firmar documentos. </w:t>
      </w:r>
      <w:r w:rsidR="001C419D" w:rsidRPr="002A2C22">
        <w:rPr>
          <w:lang w:val="es-SV"/>
        </w:rPr>
        <w:t xml:space="preserve">La firma de documentos puede realizarla desde el navegador, </w:t>
      </w:r>
      <w:r w:rsidR="003368E1" w:rsidRPr="002A2C22">
        <w:rPr>
          <w:lang w:val="es-SV"/>
        </w:rPr>
        <w:t xml:space="preserve">la nube </w:t>
      </w:r>
      <w:r w:rsidR="001C419D" w:rsidRPr="002A2C22">
        <w:rPr>
          <w:lang w:val="es-SV"/>
        </w:rPr>
        <w:t xml:space="preserve">o utilizando </w:t>
      </w:r>
      <w:r w:rsidR="00251838" w:rsidRPr="002A2C22">
        <w:rPr>
          <w:lang w:val="es-SV"/>
        </w:rPr>
        <w:t>el aplicativo instalado.</w:t>
      </w:r>
    </w:p>
    <w:p w14:paraId="504A62AF" w14:textId="016C8A44" w:rsidR="00015555" w:rsidRPr="002A2C22" w:rsidRDefault="00015555" w:rsidP="00EE67F7">
      <w:pPr>
        <w:pStyle w:val="Ttulo2"/>
        <w:rPr>
          <w:lang w:val="es-SV"/>
        </w:rPr>
      </w:pPr>
      <w:bookmarkStart w:id="3" w:name="_Toc119656669"/>
      <w:r w:rsidRPr="002A2C22">
        <w:rPr>
          <w:lang w:val="es-SV"/>
        </w:rPr>
        <w:t>Navegador</w:t>
      </w:r>
      <w:bookmarkEnd w:id="3"/>
    </w:p>
    <w:p w14:paraId="0B9F984C" w14:textId="282FE3FE" w:rsidR="006359A3" w:rsidRPr="002A2C22" w:rsidRDefault="006359A3" w:rsidP="00A62501">
      <w:pPr>
        <w:spacing w:line="360" w:lineRule="auto"/>
        <w:rPr>
          <w:lang w:val="es-SV"/>
        </w:rPr>
      </w:pPr>
      <w:r w:rsidRPr="002A2C22">
        <w:rPr>
          <w:lang w:val="es-SV"/>
        </w:rPr>
        <w:t>Para firmar correctamente un documento PDF</w:t>
      </w:r>
      <w:r w:rsidR="00251838" w:rsidRPr="002A2C22">
        <w:rPr>
          <w:lang w:val="es-SV"/>
        </w:rPr>
        <w:t xml:space="preserve"> desde el </w:t>
      </w:r>
      <w:r w:rsidR="00251838" w:rsidRPr="002A2C22">
        <w:rPr>
          <w:b/>
          <w:bCs/>
          <w:lang w:val="es-SV"/>
        </w:rPr>
        <w:t>navegador</w:t>
      </w:r>
      <w:r w:rsidRPr="002A2C22">
        <w:rPr>
          <w:lang w:val="es-SV"/>
        </w:rPr>
        <w:t>, siga los siguientes pasos:</w:t>
      </w:r>
    </w:p>
    <w:p w14:paraId="71E608B5" w14:textId="0BFDEA21" w:rsidR="006359A3" w:rsidRPr="002A2C22" w:rsidRDefault="0019446E" w:rsidP="00D729FC">
      <w:pPr>
        <w:pStyle w:val="Prrafodelista"/>
        <w:numPr>
          <w:ilvl w:val="0"/>
          <w:numId w:val="12"/>
        </w:numPr>
        <w:spacing w:line="360" w:lineRule="auto"/>
        <w:rPr>
          <w:lang w:val="es-SV"/>
        </w:rPr>
      </w:pPr>
      <w:r w:rsidRPr="002A2C22">
        <w:rPr>
          <w:lang w:val="es-SV"/>
        </w:rPr>
        <w:t>Acceder a la URL del sitio de AGESIC, para firmar un documento, seleccione la opción de “Firmar documentos”.</w:t>
      </w:r>
    </w:p>
    <w:p w14:paraId="14EBB375" w14:textId="77777777" w:rsidR="00D729FC" w:rsidRPr="002A2C22" w:rsidRDefault="00D729FC" w:rsidP="00D729FC">
      <w:pPr>
        <w:keepNext/>
        <w:spacing w:line="360" w:lineRule="auto"/>
        <w:jc w:val="center"/>
        <w:rPr>
          <w:lang w:val="es-SV"/>
        </w:rPr>
      </w:pPr>
      <w:r w:rsidRPr="002A2C22">
        <w:rPr>
          <w:noProof/>
          <w:lang w:val="es-SV"/>
        </w:rPr>
        <w:lastRenderedPageBreak/>
        <w:drawing>
          <wp:inline distT="0" distB="0" distL="0" distR="0" wp14:anchorId="23BC240D" wp14:editId="3FE569A3">
            <wp:extent cx="5612130" cy="2555240"/>
            <wp:effectExtent l="0" t="0" r="7620" b="0"/>
            <wp:docPr id="25" name="Imagen 2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 Correo electrónico&#10;&#10;Descripción generada automáticamente"/>
                    <pic:cNvPicPr/>
                  </pic:nvPicPr>
                  <pic:blipFill>
                    <a:blip r:embed="rId9"/>
                    <a:stretch>
                      <a:fillRect/>
                    </a:stretch>
                  </pic:blipFill>
                  <pic:spPr>
                    <a:xfrm>
                      <a:off x="0" y="0"/>
                      <a:ext cx="5612130" cy="2555240"/>
                    </a:xfrm>
                    <a:prstGeom prst="rect">
                      <a:avLst/>
                    </a:prstGeom>
                  </pic:spPr>
                </pic:pic>
              </a:graphicData>
            </a:graphic>
          </wp:inline>
        </w:drawing>
      </w:r>
    </w:p>
    <w:p w14:paraId="270BBB2C" w14:textId="031BEA4D" w:rsidR="0019446E" w:rsidRPr="002A2C22" w:rsidRDefault="00D729FC" w:rsidP="002F0327">
      <w:pPr>
        <w:pStyle w:val="Descripci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10B06">
        <w:rPr>
          <w:noProof/>
          <w:lang w:val="es-SV"/>
        </w:rPr>
        <w:t>1</w:t>
      </w:r>
      <w:r w:rsidRPr="002A2C22">
        <w:rPr>
          <w:lang w:val="es-SV"/>
        </w:rPr>
        <w:fldChar w:fldCharType="end"/>
      </w:r>
      <w:r w:rsidRPr="002A2C22">
        <w:rPr>
          <w:lang w:val="es-SV"/>
        </w:rPr>
        <w:t>. Interfaz de sitio de AGESIC</w:t>
      </w:r>
    </w:p>
    <w:p w14:paraId="0E2D49F2" w14:textId="77777777" w:rsidR="0019446E" w:rsidRPr="002A2C22" w:rsidRDefault="0019446E" w:rsidP="00D729FC">
      <w:pPr>
        <w:spacing w:line="360" w:lineRule="auto"/>
        <w:rPr>
          <w:lang w:val="es-SV"/>
        </w:rPr>
      </w:pPr>
    </w:p>
    <w:p w14:paraId="7BDAD224" w14:textId="783459E8" w:rsidR="0019446E" w:rsidRPr="002A2C22" w:rsidRDefault="00D729FC" w:rsidP="00BF1989">
      <w:pPr>
        <w:pStyle w:val="Prrafodelista"/>
        <w:numPr>
          <w:ilvl w:val="0"/>
          <w:numId w:val="12"/>
        </w:numPr>
        <w:spacing w:line="360" w:lineRule="auto"/>
        <w:rPr>
          <w:lang w:val="es-SV"/>
        </w:rPr>
      </w:pPr>
      <w:r w:rsidRPr="002A2C22">
        <w:rPr>
          <w:lang w:val="es-SV"/>
        </w:rPr>
        <w:t>La interfaz desplegará una lista de opciones que permiten al usuario</w:t>
      </w:r>
      <w:r w:rsidR="00BF1989" w:rsidRPr="002A2C22">
        <w:rPr>
          <w:lang w:val="es-SV"/>
        </w:rPr>
        <w:t xml:space="preserve"> seleccionar el método a utilizar para utilizar la firma, de estas seleccione “</w:t>
      </w:r>
      <w:r w:rsidR="00593135" w:rsidRPr="002A2C22">
        <w:rPr>
          <w:lang w:val="es-SV"/>
        </w:rPr>
        <w:t>Firmar con navegador</w:t>
      </w:r>
      <w:r w:rsidR="00BF1989" w:rsidRPr="002A2C22">
        <w:rPr>
          <w:lang w:val="es-SV"/>
        </w:rPr>
        <w:t>”</w:t>
      </w:r>
      <w:r w:rsidR="00593135" w:rsidRPr="002A2C22">
        <w:rPr>
          <w:lang w:val="es-SV"/>
        </w:rPr>
        <w:t xml:space="preserve"> de la sección “Cédula de Identidad con Chip”.</w:t>
      </w:r>
    </w:p>
    <w:p w14:paraId="3480E8D9" w14:textId="4DACC552" w:rsidR="00593135" w:rsidRPr="002A2C22" w:rsidRDefault="00593135" w:rsidP="00593135">
      <w:pPr>
        <w:keepNext/>
        <w:spacing w:line="360" w:lineRule="auto"/>
        <w:jc w:val="center"/>
        <w:rPr>
          <w:lang w:val="es-SV"/>
        </w:rPr>
      </w:pPr>
      <w:r w:rsidRPr="002A2C22">
        <w:rPr>
          <w:noProof/>
          <w:lang w:val="es-SV"/>
        </w:rPr>
        <w:lastRenderedPageBreak/>
        <w:drawing>
          <wp:inline distT="0" distB="0" distL="0" distR="0" wp14:anchorId="781AB826" wp14:editId="081C447D">
            <wp:extent cx="4768327" cy="5953125"/>
            <wp:effectExtent l="0" t="0" r="0" b="0"/>
            <wp:docPr id="28" name="Imagen 2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Aplicación&#10;&#10;Descripción generada automáticamente"/>
                    <pic:cNvPicPr/>
                  </pic:nvPicPr>
                  <pic:blipFill>
                    <a:blip r:embed="rId10"/>
                    <a:stretch>
                      <a:fillRect/>
                    </a:stretch>
                  </pic:blipFill>
                  <pic:spPr>
                    <a:xfrm>
                      <a:off x="0" y="0"/>
                      <a:ext cx="4779020" cy="5966475"/>
                    </a:xfrm>
                    <a:prstGeom prst="rect">
                      <a:avLst/>
                    </a:prstGeom>
                  </pic:spPr>
                </pic:pic>
              </a:graphicData>
            </a:graphic>
          </wp:inline>
        </w:drawing>
      </w:r>
    </w:p>
    <w:p w14:paraId="4E5CF000" w14:textId="2F2686AD" w:rsidR="00BF1989" w:rsidRPr="002A2C22" w:rsidRDefault="00593135" w:rsidP="002F0327">
      <w:pPr>
        <w:pStyle w:val="Descripci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10B06">
        <w:rPr>
          <w:noProof/>
          <w:lang w:val="es-SV"/>
        </w:rPr>
        <w:t>2</w:t>
      </w:r>
      <w:r w:rsidRPr="002A2C22">
        <w:rPr>
          <w:lang w:val="es-SV"/>
        </w:rPr>
        <w:fldChar w:fldCharType="end"/>
      </w:r>
      <w:r w:rsidRPr="002A2C22">
        <w:rPr>
          <w:lang w:val="es-SV"/>
        </w:rPr>
        <w:t>. Interfaz de método para firmar</w:t>
      </w:r>
    </w:p>
    <w:p w14:paraId="00A50947" w14:textId="77777777" w:rsidR="00BF1989" w:rsidRPr="002A2C22" w:rsidRDefault="00BF1989" w:rsidP="00BF1989">
      <w:pPr>
        <w:spacing w:line="360" w:lineRule="auto"/>
        <w:rPr>
          <w:lang w:val="es-SV"/>
        </w:rPr>
      </w:pPr>
    </w:p>
    <w:p w14:paraId="45ED0A60" w14:textId="0A4097EB" w:rsidR="00D729FC" w:rsidRPr="002A2C22" w:rsidRDefault="00D729FC" w:rsidP="00BF1989">
      <w:pPr>
        <w:pStyle w:val="Prrafodelista"/>
        <w:numPr>
          <w:ilvl w:val="0"/>
          <w:numId w:val="12"/>
        </w:numPr>
        <w:spacing w:line="360" w:lineRule="auto"/>
        <w:rPr>
          <w:lang w:val="es-SV"/>
        </w:rPr>
      </w:pPr>
      <w:r w:rsidRPr="002A2C22">
        <w:rPr>
          <w:lang w:val="es-SV"/>
        </w:rPr>
        <w:t>L</w:t>
      </w:r>
      <w:r w:rsidR="00593135" w:rsidRPr="002A2C22">
        <w:rPr>
          <w:lang w:val="es-SV"/>
        </w:rPr>
        <w:t>uego se presenta en pantalla una interfaz donde debe cargar el archivo PDF que desee firmar. La carga puede realizarla “arrastrando” el archivo o “seleccionando” el archivo desde donde tenga descargado el documento a firmar.</w:t>
      </w:r>
    </w:p>
    <w:p w14:paraId="1998B224" w14:textId="77777777" w:rsidR="00ED3EB4" w:rsidRPr="002A2C22" w:rsidRDefault="00ED3EB4" w:rsidP="00ED3EB4">
      <w:pPr>
        <w:keepNext/>
        <w:spacing w:line="360" w:lineRule="auto"/>
        <w:jc w:val="center"/>
        <w:rPr>
          <w:lang w:val="es-SV"/>
        </w:rPr>
      </w:pPr>
      <w:r w:rsidRPr="002A2C22">
        <w:rPr>
          <w:noProof/>
          <w:lang w:val="es-SV"/>
        </w:rPr>
        <w:lastRenderedPageBreak/>
        <w:drawing>
          <wp:inline distT="0" distB="0" distL="0" distR="0" wp14:anchorId="2F076BB5" wp14:editId="783A02BB">
            <wp:extent cx="5612130" cy="2812415"/>
            <wp:effectExtent l="0" t="0" r="7620" b="6985"/>
            <wp:docPr id="29" name="Imagen 2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 Correo electrónico&#10;&#10;Descripción generada automáticamente"/>
                    <pic:cNvPicPr/>
                  </pic:nvPicPr>
                  <pic:blipFill>
                    <a:blip r:embed="rId11"/>
                    <a:stretch>
                      <a:fillRect/>
                    </a:stretch>
                  </pic:blipFill>
                  <pic:spPr>
                    <a:xfrm>
                      <a:off x="0" y="0"/>
                      <a:ext cx="5612130" cy="2812415"/>
                    </a:xfrm>
                    <a:prstGeom prst="rect">
                      <a:avLst/>
                    </a:prstGeom>
                  </pic:spPr>
                </pic:pic>
              </a:graphicData>
            </a:graphic>
          </wp:inline>
        </w:drawing>
      </w:r>
    </w:p>
    <w:p w14:paraId="6B10C253" w14:textId="089E2610" w:rsidR="00593135" w:rsidRPr="002A2C22" w:rsidRDefault="00ED3EB4" w:rsidP="002F0327">
      <w:pPr>
        <w:pStyle w:val="Descripci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10B06">
        <w:rPr>
          <w:noProof/>
          <w:lang w:val="es-SV"/>
        </w:rPr>
        <w:t>3</w:t>
      </w:r>
      <w:r w:rsidRPr="002A2C22">
        <w:rPr>
          <w:lang w:val="es-SV"/>
        </w:rPr>
        <w:fldChar w:fldCharType="end"/>
      </w:r>
      <w:r w:rsidRPr="002A2C22">
        <w:rPr>
          <w:lang w:val="es-SV"/>
        </w:rPr>
        <w:t>. Interfaz de selección de archivos</w:t>
      </w:r>
    </w:p>
    <w:p w14:paraId="040799F9" w14:textId="101E9897" w:rsidR="00593135" w:rsidRPr="002A2C22" w:rsidRDefault="00593135" w:rsidP="00593135">
      <w:pPr>
        <w:spacing w:line="360" w:lineRule="auto"/>
        <w:rPr>
          <w:lang w:val="es-SV"/>
        </w:rPr>
      </w:pPr>
    </w:p>
    <w:p w14:paraId="18A646B3" w14:textId="77777777" w:rsidR="00ED2F21" w:rsidRPr="002A2C22" w:rsidRDefault="00ED2F21" w:rsidP="00ED2F21">
      <w:pPr>
        <w:keepNext/>
        <w:spacing w:line="360" w:lineRule="auto"/>
        <w:jc w:val="center"/>
        <w:rPr>
          <w:lang w:val="es-SV"/>
        </w:rPr>
      </w:pPr>
      <w:r w:rsidRPr="002A2C22">
        <w:rPr>
          <w:noProof/>
          <w:lang w:val="es-SV"/>
        </w:rPr>
        <w:drawing>
          <wp:inline distT="0" distB="0" distL="0" distR="0" wp14:anchorId="2F07AE9A" wp14:editId="54C21B8B">
            <wp:extent cx="5612130" cy="2673985"/>
            <wp:effectExtent l="0" t="0" r="7620" b="0"/>
            <wp:docPr id="30" name="Imagen 3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 Aplicación&#10;&#10;Descripción generada automáticamente"/>
                    <pic:cNvPicPr/>
                  </pic:nvPicPr>
                  <pic:blipFill>
                    <a:blip r:embed="rId12"/>
                    <a:stretch>
                      <a:fillRect/>
                    </a:stretch>
                  </pic:blipFill>
                  <pic:spPr>
                    <a:xfrm>
                      <a:off x="0" y="0"/>
                      <a:ext cx="5612130" cy="2673985"/>
                    </a:xfrm>
                    <a:prstGeom prst="rect">
                      <a:avLst/>
                    </a:prstGeom>
                  </pic:spPr>
                </pic:pic>
              </a:graphicData>
            </a:graphic>
          </wp:inline>
        </w:drawing>
      </w:r>
    </w:p>
    <w:p w14:paraId="3DF304B0" w14:textId="79EA50E4" w:rsidR="00ED2F21" w:rsidRPr="002A2C22" w:rsidRDefault="00ED2F21" w:rsidP="002F0327">
      <w:pPr>
        <w:pStyle w:val="Descripci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10B06">
        <w:rPr>
          <w:noProof/>
          <w:lang w:val="es-SV"/>
        </w:rPr>
        <w:t>4</w:t>
      </w:r>
      <w:r w:rsidRPr="002A2C22">
        <w:rPr>
          <w:lang w:val="es-SV"/>
        </w:rPr>
        <w:fldChar w:fldCharType="end"/>
      </w:r>
      <w:r w:rsidRPr="002A2C22">
        <w:rPr>
          <w:lang w:val="es-SV"/>
        </w:rPr>
        <w:t>. Interfaz de carga de archivo</w:t>
      </w:r>
    </w:p>
    <w:p w14:paraId="00D09BD8" w14:textId="5DF76FC7" w:rsidR="00ED2F21" w:rsidRPr="002A2C22" w:rsidRDefault="00ED2F21" w:rsidP="00593135">
      <w:pPr>
        <w:spacing w:line="360" w:lineRule="auto"/>
        <w:rPr>
          <w:lang w:val="es-SV"/>
        </w:rPr>
      </w:pPr>
    </w:p>
    <w:p w14:paraId="78881BFA" w14:textId="77777777" w:rsidR="00ED2F21" w:rsidRPr="002A2C22" w:rsidRDefault="00ED2F21" w:rsidP="00593135">
      <w:pPr>
        <w:spacing w:line="360" w:lineRule="auto"/>
        <w:rPr>
          <w:lang w:val="es-SV"/>
        </w:rPr>
      </w:pPr>
    </w:p>
    <w:p w14:paraId="12A648C3" w14:textId="7EC0603B" w:rsidR="00593135" w:rsidRPr="002A2C22" w:rsidRDefault="00ED3EB4" w:rsidP="00BF1989">
      <w:pPr>
        <w:pStyle w:val="Prrafodelista"/>
        <w:numPr>
          <w:ilvl w:val="0"/>
          <w:numId w:val="12"/>
        </w:numPr>
        <w:spacing w:line="360" w:lineRule="auto"/>
        <w:rPr>
          <w:lang w:val="es-SV"/>
        </w:rPr>
      </w:pPr>
      <w:r w:rsidRPr="002A2C22">
        <w:rPr>
          <w:lang w:val="es-SV"/>
        </w:rPr>
        <w:lastRenderedPageBreak/>
        <w:t xml:space="preserve">Al seleccionar el archivo, se iniciará la carga en el sitio web, al finalizar la carga se habilitará </w:t>
      </w:r>
      <w:r w:rsidR="0058107F" w:rsidRPr="002A2C22">
        <w:rPr>
          <w:lang w:val="es-SV"/>
        </w:rPr>
        <w:t xml:space="preserve">el botón </w:t>
      </w:r>
      <w:r w:rsidRPr="002A2C22">
        <w:rPr>
          <w:lang w:val="es-SV"/>
        </w:rPr>
        <w:t xml:space="preserve">de </w:t>
      </w:r>
      <w:r w:rsidR="0058107F" w:rsidRPr="002A2C22">
        <w:rPr>
          <w:lang w:val="es-SV"/>
        </w:rPr>
        <w:t>“Seleccionar método para firmar”.</w:t>
      </w:r>
    </w:p>
    <w:p w14:paraId="7BC25452" w14:textId="5297EF20" w:rsidR="00ED504E" w:rsidRPr="002A2C22" w:rsidRDefault="00ED504E" w:rsidP="00ED504E">
      <w:pPr>
        <w:spacing w:line="360" w:lineRule="auto"/>
        <w:rPr>
          <w:lang w:val="es-SV"/>
        </w:rPr>
      </w:pPr>
    </w:p>
    <w:p w14:paraId="6A8FA9BD" w14:textId="77777777" w:rsidR="0058107F" w:rsidRPr="002A2C22" w:rsidRDefault="0058107F" w:rsidP="0058107F">
      <w:pPr>
        <w:keepNext/>
        <w:spacing w:line="360" w:lineRule="auto"/>
        <w:jc w:val="center"/>
        <w:rPr>
          <w:lang w:val="es-SV"/>
        </w:rPr>
      </w:pPr>
      <w:r w:rsidRPr="002A2C22">
        <w:rPr>
          <w:noProof/>
          <w:lang w:val="es-SV"/>
        </w:rPr>
        <w:drawing>
          <wp:inline distT="0" distB="0" distL="0" distR="0" wp14:anchorId="6EB6F76E" wp14:editId="7A0F7953">
            <wp:extent cx="5612130" cy="2978785"/>
            <wp:effectExtent l="0" t="0" r="7620" b="0"/>
            <wp:docPr id="31" name="Imagen 31" descr="Interfaz de usuario gráfica, Texto,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 Aplicación, Teams&#10;&#10;Descripción generada automáticamente"/>
                    <pic:cNvPicPr/>
                  </pic:nvPicPr>
                  <pic:blipFill>
                    <a:blip r:embed="rId13"/>
                    <a:stretch>
                      <a:fillRect/>
                    </a:stretch>
                  </pic:blipFill>
                  <pic:spPr>
                    <a:xfrm>
                      <a:off x="0" y="0"/>
                      <a:ext cx="5612130" cy="2978785"/>
                    </a:xfrm>
                    <a:prstGeom prst="rect">
                      <a:avLst/>
                    </a:prstGeom>
                  </pic:spPr>
                </pic:pic>
              </a:graphicData>
            </a:graphic>
          </wp:inline>
        </w:drawing>
      </w:r>
    </w:p>
    <w:p w14:paraId="29BD79E4" w14:textId="39B2D3E9" w:rsidR="00794239" w:rsidRPr="002A2C22" w:rsidRDefault="0058107F" w:rsidP="002F0327">
      <w:pPr>
        <w:pStyle w:val="Descripci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10B06">
        <w:rPr>
          <w:noProof/>
          <w:lang w:val="es-SV"/>
        </w:rPr>
        <w:t>5</w:t>
      </w:r>
      <w:r w:rsidRPr="002A2C22">
        <w:rPr>
          <w:lang w:val="es-SV"/>
        </w:rPr>
        <w:fldChar w:fldCharType="end"/>
      </w:r>
      <w:r w:rsidRPr="002A2C22">
        <w:rPr>
          <w:lang w:val="es-SV"/>
        </w:rPr>
        <w:t>. Interfaz de documento cargado</w:t>
      </w:r>
    </w:p>
    <w:p w14:paraId="608AD93A" w14:textId="77777777" w:rsidR="00794239" w:rsidRPr="002A2C22" w:rsidRDefault="00794239" w:rsidP="00ED504E">
      <w:pPr>
        <w:spacing w:line="360" w:lineRule="auto"/>
        <w:rPr>
          <w:lang w:val="es-SV"/>
        </w:rPr>
      </w:pPr>
    </w:p>
    <w:p w14:paraId="664B6EB1" w14:textId="3F374283" w:rsidR="00ED504E" w:rsidRPr="002A2C22" w:rsidRDefault="0058107F" w:rsidP="00BF1989">
      <w:pPr>
        <w:pStyle w:val="Prrafodelista"/>
        <w:numPr>
          <w:ilvl w:val="0"/>
          <w:numId w:val="12"/>
        </w:numPr>
        <w:spacing w:line="360" w:lineRule="auto"/>
        <w:rPr>
          <w:lang w:val="es-SV"/>
        </w:rPr>
      </w:pPr>
      <w:r w:rsidRPr="002A2C22">
        <w:rPr>
          <w:lang w:val="es-SV"/>
        </w:rPr>
        <w:t xml:space="preserve">A continuación, se cargará en pantalla un visor de documentos que muestra los 3 pasos que se deben seguir: “Revisión”, </w:t>
      </w:r>
      <w:r w:rsidR="00E15B24" w:rsidRPr="002A2C22">
        <w:rPr>
          <w:lang w:val="es-SV"/>
        </w:rPr>
        <w:t>“Firma” y “Enviar”, para iniciar con el primer paso, debe hacer clic en el botón “Firmar” que se encuentra en la parte superior derecha de la pantalla. En este paso, puede verificar que el documento que ha cargado es el que desea firmar.</w:t>
      </w:r>
    </w:p>
    <w:p w14:paraId="001F62E0" w14:textId="77777777" w:rsidR="000958F9" w:rsidRPr="002A2C22" w:rsidRDefault="000958F9" w:rsidP="000958F9">
      <w:pPr>
        <w:keepNext/>
        <w:spacing w:line="360" w:lineRule="auto"/>
        <w:jc w:val="center"/>
        <w:rPr>
          <w:lang w:val="es-SV"/>
        </w:rPr>
      </w:pPr>
      <w:r w:rsidRPr="002A2C22">
        <w:rPr>
          <w:noProof/>
          <w:lang w:val="es-SV"/>
        </w:rPr>
        <w:lastRenderedPageBreak/>
        <w:drawing>
          <wp:inline distT="0" distB="0" distL="0" distR="0" wp14:anchorId="1BF4E5A1" wp14:editId="0F108571">
            <wp:extent cx="5612130" cy="4832985"/>
            <wp:effectExtent l="0" t="0" r="7620" b="5715"/>
            <wp:docPr id="24" name="Imagen 2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Texto, Aplicación&#10;&#10;Descripción generada automáticamente"/>
                    <pic:cNvPicPr/>
                  </pic:nvPicPr>
                  <pic:blipFill>
                    <a:blip r:embed="rId14"/>
                    <a:stretch>
                      <a:fillRect/>
                    </a:stretch>
                  </pic:blipFill>
                  <pic:spPr>
                    <a:xfrm>
                      <a:off x="0" y="0"/>
                      <a:ext cx="5612130" cy="4832985"/>
                    </a:xfrm>
                    <a:prstGeom prst="rect">
                      <a:avLst/>
                    </a:prstGeom>
                  </pic:spPr>
                </pic:pic>
              </a:graphicData>
            </a:graphic>
          </wp:inline>
        </w:drawing>
      </w:r>
    </w:p>
    <w:p w14:paraId="4F20DE07" w14:textId="548ED499" w:rsidR="000958F9" w:rsidRPr="002A2C22" w:rsidRDefault="000958F9" w:rsidP="002F0327">
      <w:pPr>
        <w:pStyle w:val="Descripci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10B06">
        <w:rPr>
          <w:noProof/>
          <w:lang w:val="es-SV"/>
        </w:rPr>
        <w:t>6</w:t>
      </w:r>
      <w:r w:rsidRPr="002A2C22">
        <w:rPr>
          <w:lang w:val="es-SV"/>
        </w:rPr>
        <w:fldChar w:fldCharType="end"/>
      </w:r>
      <w:r w:rsidRPr="002A2C22">
        <w:rPr>
          <w:lang w:val="es-SV"/>
        </w:rPr>
        <w:t>. Interfaz de firma del documento – Revisión.</w:t>
      </w:r>
    </w:p>
    <w:p w14:paraId="77878C47" w14:textId="77777777" w:rsidR="00E15B24" w:rsidRPr="002A2C22" w:rsidRDefault="00E15B24" w:rsidP="000958F9">
      <w:pPr>
        <w:spacing w:line="360" w:lineRule="auto"/>
        <w:rPr>
          <w:lang w:val="es-SV"/>
        </w:rPr>
      </w:pPr>
    </w:p>
    <w:p w14:paraId="5C4B86DA" w14:textId="0FB0E645" w:rsidR="00E15B24" w:rsidRPr="002A2C22" w:rsidRDefault="00E15B24" w:rsidP="00BF1989">
      <w:pPr>
        <w:pStyle w:val="Prrafodelista"/>
        <w:numPr>
          <w:ilvl w:val="0"/>
          <w:numId w:val="12"/>
        </w:numPr>
        <w:spacing w:line="360" w:lineRule="auto"/>
        <w:rPr>
          <w:lang w:val="es-SV"/>
        </w:rPr>
      </w:pPr>
      <w:r w:rsidRPr="002A2C22">
        <w:rPr>
          <w:lang w:val="es-SV"/>
        </w:rPr>
        <w:t>Se cargará una pantalla correspondiente al paso de “Firma”, en esta, debe introducir su tarjeta inteligente en el dispositivo</w:t>
      </w:r>
      <w:r w:rsidR="00D13F9E" w:rsidRPr="002A2C22">
        <w:rPr>
          <w:lang w:val="es-SV"/>
        </w:rPr>
        <w:t>.</w:t>
      </w:r>
    </w:p>
    <w:p w14:paraId="65C0A63D" w14:textId="77777777" w:rsidR="00A631EC" w:rsidRPr="002A2C22" w:rsidRDefault="00A631EC" w:rsidP="00BF1989">
      <w:pPr>
        <w:spacing w:line="360" w:lineRule="auto"/>
        <w:rPr>
          <w:lang w:val="es-SV"/>
        </w:rPr>
      </w:pPr>
    </w:p>
    <w:p w14:paraId="2A4DA8C9" w14:textId="77777777" w:rsidR="00E15B24" w:rsidRPr="002A2C22" w:rsidRDefault="00E15B24" w:rsidP="00E15B24">
      <w:pPr>
        <w:keepNext/>
        <w:spacing w:line="360" w:lineRule="auto"/>
        <w:jc w:val="center"/>
        <w:rPr>
          <w:lang w:val="es-SV"/>
        </w:rPr>
      </w:pPr>
      <w:r w:rsidRPr="002A2C22">
        <w:rPr>
          <w:noProof/>
          <w:lang w:val="es-SV"/>
        </w:rPr>
        <w:lastRenderedPageBreak/>
        <w:drawing>
          <wp:inline distT="0" distB="0" distL="0" distR="0" wp14:anchorId="0ACB6C93" wp14:editId="387D7921">
            <wp:extent cx="5612130" cy="3199765"/>
            <wp:effectExtent l="0" t="0" r="7620" b="635"/>
            <wp:docPr id="33" name="Imagen 3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Aplicación&#10;&#10;Descripción generada automáticamente"/>
                    <pic:cNvPicPr/>
                  </pic:nvPicPr>
                  <pic:blipFill>
                    <a:blip r:embed="rId15"/>
                    <a:stretch>
                      <a:fillRect/>
                    </a:stretch>
                  </pic:blipFill>
                  <pic:spPr>
                    <a:xfrm>
                      <a:off x="0" y="0"/>
                      <a:ext cx="5612130" cy="3199765"/>
                    </a:xfrm>
                    <a:prstGeom prst="rect">
                      <a:avLst/>
                    </a:prstGeom>
                  </pic:spPr>
                </pic:pic>
              </a:graphicData>
            </a:graphic>
          </wp:inline>
        </w:drawing>
      </w:r>
    </w:p>
    <w:p w14:paraId="4E8133EE" w14:textId="33068BCF" w:rsidR="00A631EC" w:rsidRPr="002A2C22" w:rsidRDefault="00E15B24" w:rsidP="002F0327">
      <w:pPr>
        <w:pStyle w:val="Descripci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10B06">
        <w:rPr>
          <w:noProof/>
          <w:lang w:val="es-SV"/>
        </w:rPr>
        <w:t>7</w:t>
      </w:r>
      <w:r w:rsidRPr="002A2C22">
        <w:rPr>
          <w:lang w:val="es-SV"/>
        </w:rPr>
        <w:fldChar w:fldCharType="end"/>
      </w:r>
      <w:r w:rsidRPr="002A2C22">
        <w:rPr>
          <w:lang w:val="es-SV"/>
        </w:rPr>
        <w:t>. Interfaz de firma del documento - Firma</w:t>
      </w:r>
    </w:p>
    <w:p w14:paraId="07243BA1" w14:textId="1164A5FB" w:rsidR="00A631EC" w:rsidRPr="002A2C22" w:rsidRDefault="00A631EC" w:rsidP="00A62501">
      <w:pPr>
        <w:spacing w:line="360" w:lineRule="auto"/>
        <w:rPr>
          <w:lang w:val="es-SV"/>
        </w:rPr>
      </w:pPr>
    </w:p>
    <w:p w14:paraId="78D558BE" w14:textId="2BBA6C95" w:rsidR="00640FE4" w:rsidRDefault="00D13F9E" w:rsidP="00640FE4">
      <w:pPr>
        <w:pStyle w:val="Prrafodelista"/>
        <w:numPr>
          <w:ilvl w:val="0"/>
          <w:numId w:val="10"/>
        </w:numPr>
        <w:spacing w:line="360" w:lineRule="auto"/>
        <w:rPr>
          <w:lang w:val="es-SV"/>
        </w:rPr>
      </w:pPr>
      <w:r w:rsidRPr="00640FE4">
        <w:rPr>
          <w:lang w:val="es-SV"/>
        </w:rPr>
        <w:t>Al momento de iniciar el paso correspondiente a la “Firma” el navegador (Google Chrome) cargará un mensaje emergente en el que solicita la instalación de una extensión que le ayudará a realizar próximas firmas, esta extensión servirá de ayuda para continuar con el proceso de la firma, para la instalación de esta siga los pasos que se le indiquen:</w:t>
      </w:r>
    </w:p>
    <w:p w14:paraId="49170848" w14:textId="77777777" w:rsidR="00640FE4" w:rsidRPr="002A2C22" w:rsidRDefault="00640FE4" w:rsidP="00640FE4">
      <w:pPr>
        <w:pStyle w:val="Prrafodelista"/>
        <w:numPr>
          <w:ilvl w:val="1"/>
          <w:numId w:val="10"/>
        </w:numPr>
        <w:spacing w:line="360" w:lineRule="auto"/>
        <w:rPr>
          <w:lang w:val="es-SV"/>
        </w:rPr>
      </w:pPr>
      <w:r w:rsidRPr="002A2C22">
        <w:rPr>
          <w:lang w:val="es-SV"/>
        </w:rPr>
        <w:t>Para iniciar debe “Aceptar e Instalar” el complemento.</w:t>
      </w:r>
    </w:p>
    <w:p w14:paraId="13A59930" w14:textId="77777777" w:rsidR="00640FE4" w:rsidRPr="002A2C22" w:rsidRDefault="00640FE4" w:rsidP="00640FE4">
      <w:pPr>
        <w:keepNext/>
        <w:spacing w:line="360" w:lineRule="auto"/>
        <w:ind w:left="360"/>
        <w:jc w:val="center"/>
        <w:rPr>
          <w:lang w:val="es-SV"/>
        </w:rPr>
      </w:pPr>
      <w:r w:rsidRPr="002A2C22">
        <w:rPr>
          <w:noProof/>
          <w:lang w:val="es-SV"/>
        </w:rPr>
        <w:lastRenderedPageBreak/>
        <w:drawing>
          <wp:inline distT="0" distB="0" distL="0" distR="0" wp14:anchorId="530C82A2" wp14:editId="21FC5705">
            <wp:extent cx="4048125" cy="2136929"/>
            <wp:effectExtent l="0" t="0" r="0" b="0"/>
            <wp:docPr id="34" name="Imagen 3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Texto, Aplicación, Correo electrónico&#10;&#10;Descripción generada automáticamente"/>
                    <pic:cNvPicPr/>
                  </pic:nvPicPr>
                  <pic:blipFill>
                    <a:blip r:embed="rId16"/>
                    <a:stretch>
                      <a:fillRect/>
                    </a:stretch>
                  </pic:blipFill>
                  <pic:spPr>
                    <a:xfrm>
                      <a:off x="0" y="0"/>
                      <a:ext cx="4049042" cy="2137413"/>
                    </a:xfrm>
                    <a:prstGeom prst="rect">
                      <a:avLst/>
                    </a:prstGeom>
                  </pic:spPr>
                </pic:pic>
              </a:graphicData>
            </a:graphic>
          </wp:inline>
        </w:drawing>
      </w:r>
    </w:p>
    <w:p w14:paraId="52F2708C" w14:textId="677A53CA" w:rsidR="00640FE4" w:rsidRPr="002A2C22" w:rsidRDefault="00640FE4" w:rsidP="00640FE4">
      <w:pPr>
        <w:pStyle w:val="Descripci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10B06">
        <w:rPr>
          <w:noProof/>
          <w:lang w:val="es-SV"/>
        </w:rPr>
        <w:t>8</w:t>
      </w:r>
      <w:r w:rsidRPr="002A2C22">
        <w:rPr>
          <w:lang w:val="es-SV"/>
        </w:rPr>
        <w:fldChar w:fldCharType="end"/>
      </w:r>
      <w:r w:rsidRPr="002A2C22">
        <w:rPr>
          <w:lang w:val="es-SV"/>
        </w:rPr>
        <w:t>. Interfaz de extensión del navegador</w:t>
      </w:r>
    </w:p>
    <w:p w14:paraId="39D487D9" w14:textId="77777777" w:rsidR="00640FE4" w:rsidRPr="002A2C22" w:rsidRDefault="00640FE4" w:rsidP="00640FE4">
      <w:pPr>
        <w:spacing w:line="360" w:lineRule="auto"/>
        <w:rPr>
          <w:lang w:val="es-SV"/>
        </w:rPr>
      </w:pPr>
    </w:p>
    <w:p w14:paraId="296C5345" w14:textId="77777777" w:rsidR="00640FE4" w:rsidRPr="002A2C22" w:rsidRDefault="00640FE4" w:rsidP="00640FE4">
      <w:pPr>
        <w:pStyle w:val="Prrafodelista"/>
        <w:numPr>
          <w:ilvl w:val="1"/>
          <w:numId w:val="10"/>
        </w:numPr>
        <w:spacing w:line="360" w:lineRule="auto"/>
        <w:rPr>
          <w:lang w:val="es-SV"/>
        </w:rPr>
      </w:pPr>
      <w:r w:rsidRPr="002A2C22">
        <w:rPr>
          <w:lang w:val="es-SV"/>
        </w:rPr>
        <w:t>Se cargará una nueva ventana en la que debe hacer clic a la primera parte de las imágenes que tiene el texto “Clic aquí”.</w:t>
      </w:r>
    </w:p>
    <w:p w14:paraId="3BC343D3" w14:textId="77777777" w:rsidR="00640FE4" w:rsidRPr="002A2C22" w:rsidRDefault="00640FE4" w:rsidP="00640FE4">
      <w:pPr>
        <w:keepNext/>
        <w:spacing w:line="360" w:lineRule="auto"/>
        <w:jc w:val="center"/>
        <w:rPr>
          <w:lang w:val="es-SV"/>
        </w:rPr>
      </w:pPr>
      <w:r w:rsidRPr="002A2C22">
        <w:rPr>
          <w:noProof/>
          <w:lang w:val="es-SV"/>
        </w:rPr>
        <w:drawing>
          <wp:inline distT="0" distB="0" distL="0" distR="0" wp14:anchorId="68A3304F" wp14:editId="57812A34">
            <wp:extent cx="4457700" cy="2190517"/>
            <wp:effectExtent l="0" t="0" r="0" b="635"/>
            <wp:docPr id="12" name="Imagen 1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Aplicación&#10;&#10;Descripción generada automáticamente"/>
                    <pic:cNvPicPr/>
                  </pic:nvPicPr>
                  <pic:blipFill>
                    <a:blip r:embed="rId17"/>
                    <a:stretch>
                      <a:fillRect/>
                    </a:stretch>
                  </pic:blipFill>
                  <pic:spPr>
                    <a:xfrm>
                      <a:off x="0" y="0"/>
                      <a:ext cx="4466192" cy="2194690"/>
                    </a:xfrm>
                    <a:prstGeom prst="rect">
                      <a:avLst/>
                    </a:prstGeom>
                  </pic:spPr>
                </pic:pic>
              </a:graphicData>
            </a:graphic>
          </wp:inline>
        </w:drawing>
      </w:r>
    </w:p>
    <w:p w14:paraId="4D0DD39D" w14:textId="262ABBE0" w:rsidR="00640FE4" w:rsidRPr="002A2C22" w:rsidRDefault="00640FE4" w:rsidP="00640FE4">
      <w:pPr>
        <w:pStyle w:val="Descripci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10B06">
        <w:rPr>
          <w:noProof/>
          <w:lang w:val="es-SV"/>
        </w:rPr>
        <w:t>9</w:t>
      </w:r>
      <w:r w:rsidRPr="002A2C22">
        <w:rPr>
          <w:lang w:val="es-SV"/>
        </w:rPr>
        <w:fldChar w:fldCharType="end"/>
      </w:r>
      <w:r w:rsidRPr="002A2C22">
        <w:rPr>
          <w:lang w:val="es-SV"/>
        </w:rPr>
        <w:t>. Interfaz de instalación de extensión</w:t>
      </w:r>
    </w:p>
    <w:p w14:paraId="267BFF56" w14:textId="77777777" w:rsidR="00640FE4" w:rsidRPr="002A2C22" w:rsidRDefault="00640FE4" w:rsidP="00640FE4">
      <w:pPr>
        <w:spacing w:line="360" w:lineRule="auto"/>
        <w:rPr>
          <w:lang w:val="es-SV"/>
        </w:rPr>
      </w:pPr>
    </w:p>
    <w:p w14:paraId="7DFF3CC9" w14:textId="77777777" w:rsidR="00640FE4" w:rsidRPr="002A2C22" w:rsidRDefault="00640FE4" w:rsidP="00640FE4">
      <w:pPr>
        <w:pStyle w:val="Prrafodelista"/>
        <w:numPr>
          <w:ilvl w:val="1"/>
          <w:numId w:val="10"/>
        </w:numPr>
        <w:spacing w:line="360" w:lineRule="auto"/>
        <w:rPr>
          <w:lang w:val="es-SV"/>
        </w:rPr>
      </w:pPr>
      <w:r w:rsidRPr="002A2C22">
        <w:rPr>
          <w:lang w:val="es-SV"/>
        </w:rPr>
        <w:t>Luego se le redirigirá a una nueva pantalla donde se muestran los detalles de la extensión a instalar, para continuar debe hacer clic en “Añadir a Chrome”.</w:t>
      </w:r>
    </w:p>
    <w:p w14:paraId="43CBF437" w14:textId="77777777" w:rsidR="00640FE4" w:rsidRPr="002A2C22" w:rsidRDefault="00640FE4" w:rsidP="00640FE4">
      <w:pPr>
        <w:keepNext/>
        <w:spacing w:line="360" w:lineRule="auto"/>
        <w:jc w:val="center"/>
        <w:rPr>
          <w:lang w:val="es-SV"/>
        </w:rPr>
      </w:pPr>
      <w:r w:rsidRPr="002A2C22">
        <w:rPr>
          <w:noProof/>
          <w:lang w:val="es-SV"/>
        </w:rPr>
        <w:lastRenderedPageBreak/>
        <w:drawing>
          <wp:inline distT="0" distB="0" distL="0" distR="0" wp14:anchorId="113CEF20" wp14:editId="69AE571E">
            <wp:extent cx="4419600" cy="3045914"/>
            <wp:effectExtent l="0" t="0" r="0" b="2540"/>
            <wp:docPr id="13"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10;&#10;Descripción generada automáticamente"/>
                    <pic:cNvPicPr/>
                  </pic:nvPicPr>
                  <pic:blipFill>
                    <a:blip r:embed="rId18"/>
                    <a:stretch>
                      <a:fillRect/>
                    </a:stretch>
                  </pic:blipFill>
                  <pic:spPr>
                    <a:xfrm>
                      <a:off x="0" y="0"/>
                      <a:ext cx="4422273" cy="3047756"/>
                    </a:xfrm>
                    <a:prstGeom prst="rect">
                      <a:avLst/>
                    </a:prstGeom>
                  </pic:spPr>
                </pic:pic>
              </a:graphicData>
            </a:graphic>
          </wp:inline>
        </w:drawing>
      </w:r>
    </w:p>
    <w:p w14:paraId="0264ABF0" w14:textId="4B00A679" w:rsidR="00640FE4" w:rsidRPr="002A2C22" w:rsidRDefault="00640FE4" w:rsidP="00640FE4">
      <w:pPr>
        <w:pStyle w:val="Descripci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10B06">
        <w:rPr>
          <w:noProof/>
          <w:lang w:val="es-SV"/>
        </w:rPr>
        <w:t>10</w:t>
      </w:r>
      <w:r w:rsidRPr="002A2C22">
        <w:rPr>
          <w:lang w:val="es-SV"/>
        </w:rPr>
        <w:fldChar w:fldCharType="end"/>
      </w:r>
      <w:r w:rsidRPr="002A2C22">
        <w:rPr>
          <w:lang w:val="es-SV"/>
        </w:rPr>
        <w:t>. Interfaz de detalles de extensión</w:t>
      </w:r>
    </w:p>
    <w:p w14:paraId="6B24D460" w14:textId="77777777" w:rsidR="00640FE4" w:rsidRPr="002A2C22" w:rsidRDefault="00640FE4" w:rsidP="00640FE4">
      <w:pPr>
        <w:spacing w:line="360" w:lineRule="auto"/>
        <w:rPr>
          <w:lang w:val="es-SV"/>
        </w:rPr>
      </w:pPr>
    </w:p>
    <w:p w14:paraId="7EF45DEF" w14:textId="77777777" w:rsidR="00640FE4" w:rsidRPr="002A2C22" w:rsidRDefault="00640FE4" w:rsidP="00640FE4">
      <w:pPr>
        <w:pStyle w:val="Prrafodelista"/>
        <w:numPr>
          <w:ilvl w:val="1"/>
          <w:numId w:val="10"/>
        </w:numPr>
        <w:spacing w:line="360" w:lineRule="auto"/>
        <w:rPr>
          <w:lang w:val="es-SV"/>
        </w:rPr>
      </w:pPr>
      <w:r w:rsidRPr="002A2C22">
        <w:rPr>
          <w:lang w:val="es-SV"/>
        </w:rPr>
        <w:t>Posteriormente se cargará una nueva ventana emergente a manera de verificación de la extensión a instalar. Para finalizar haga clic en “Añadir extensión”, de este modo, se instalará y le servirá para continuar con el proceso de firma.</w:t>
      </w:r>
    </w:p>
    <w:p w14:paraId="7FC4A2B7" w14:textId="77777777" w:rsidR="00640FE4" w:rsidRPr="002A2C22" w:rsidRDefault="00640FE4" w:rsidP="00640FE4">
      <w:pPr>
        <w:keepNext/>
        <w:spacing w:line="360" w:lineRule="auto"/>
        <w:jc w:val="center"/>
        <w:rPr>
          <w:lang w:val="es-SV"/>
        </w:rPr>
      </w:pPr>
      <w:r w:rsidRPr="002A2C22">
        <w:rPr>
          <w:noProof/>
          <w:lang w:val="es-SV"/>
        </w:rPr>
        <w:lastRenderedPageBreak/>
        <w:drawing>
          <wp:inline distT="0" distB="0" distL="0" distR="0" wp14:anchorId="60511873" wp14:editId="2223EBF7">
            <wp:extent cx="4572000" cy="3176293"/>
            <wp:effectExtent l="0" t="0" r="0" b="5080"/>
            <wp:docPr id="14" name="Imagen 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pic:cNvPicPr/>
                  </pic:nvPicPr>
                  <pic:blipFill>
                    <a:blip r:embed="rId19"/>
                    <a:stretch>
                      <a:fillRect/>
                    </a:stretch>
                  </pic:blipFill>
                  <pic:spPr>
                    <a:xfrm>
                      <a:off x="0" y="0"/>
                      <a:ext cx="4576803" cy="3179630"/>
                    </a:xfrm>
                    <a:prstGeom prst="rect">
                      <a:avLst/>
                    </a:prstGeom>
                  </pic:spPr>
                </pic:pic>
              </a:graphicData>
            </a:graphic>
          </wp:inline>
        </w:drawing>
      </w:r>
    </w:p>
    <w:p w14:paraId="35A3414A" w14:textId="18EFBFDE" w:rsidR="00640FE4" w:rsidRPr="002A2C22" w:rsidRDefault="00640FE4" w:rsidP="00640FE4">
      <w:pPr>
        <w:pStyle w:val="Descripci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10B06">
        <w:rPr>
          <w:noProof/>
          <w:lang w:val="es-SV"/>
        </w:rPr>
        <w:t>11</w:t>
      </w:r>
      <w:r w:rsidRPr="002A2C22">
        <w:rPr>
          <w:lang w:val="es-SV"/>
        </w:rPr>
        <w:fldChar w:fldCharType="end"/>
      </w:r>
      <w:r w:rsidRPr="002A2C22">
        <w:rPr>
          <w:lang w:val="es-SV"/>
        </w:rPr>
        <w:t>. Interfaz de mensaje emergente</w:t>
      </w:r>
    </w:p>
    <w:p w14:paraId="73D83931" w14:textId="77777777" w:rsidR="00640FE4" w:rsidRPr="00640FE4" w:rsidRDefault="00640FE4" w:rsidP="00640FE4">
      <w:pPr>
        <w:spacing w:line="360" w:lineRule="auto"/>
        <w:rPr>
          <w:lang w:val="es-SV"/>
        </w:rPr>
      </w:pPr>
    </w:p>
    <w:p w14:paraId="7BC4E4C1" w14:textId="0D0AF7E9" w:rsidR="00E15B24" w:rsidRPr="00640FE4" w:rsidRDefault="000958F9" w:rsidP="00FD7AAA">
      <w:pPr>
        <w:pStyle w:val="Prrafodelista"/>
        <w:numPr>
          <w:ilvl w:val="0"/>
          <w:numId w:val="10"/>
        </w:numPr>
        <w:spacing w:line="360" w:lineRule="auto"/>
        <w:rPr>
          <w:lang w:val="es-SV"/>
        </w:rPr>
      </w:pPr>
      <w:r w:rsidRPr="00640FE4">
        <w:rPr>
          <w:lang w:val="es-SV"/>
        </w:rPr>
        <w:t>Luego le retornará</w:t>
      </w:r>
      <w:r w:rsidR="00CB07A6" w:rsidRPr="00640FE4">
        <w:rPr>
          <w:lang w:val="es-SV"/>
        </w:rPr>
        <w:t xml:space="preserve"> </w:t>
      </w:r>
      <w:r w:rsidR="0083245A" w:rsidRPr="00640FE4">
        <w:rPr>
          <w:lang w:val="es-SV"/>
        </w:rPr>
        <w:t>a la pantalla del paso 2 correspondiente “Firmar” y le solicitará el PIN asociado a Cédula.</w:t>
      </w:r>
    </w:p>
    <w:p w14:paraId="48DB760A" w14:textId="77777777" w:rsidR="0083245A" w:rsidRPr="002A2C22" w:rsidRDefault="0083245A" w:rsidP="0083245A">
      <w:pPr>
        <w:keepNext/>
        <w:spacing w:line="360" w:lineRule="auto"/>
        <w:jc w:val="center"/>
        <w:rPr>
          <w:lang w:val="es-SV"/>
        </w:rPr>
      </w:pPr>
      <w:r w:rsidRPr="002A2C22">
        <w:rPr>
          <w:noProof/>
          <w:lang w:val="es-SV"/>
        </w:rPr>
        <w:lastRenderedPageBreak/>
        <w:drawing>
          <wp:inline distT="0" distB="0" distL="0" distR="0" wp14:anchorId="4DDDF572" wp14:editId="6DF510B2">
            <wp:extent cx="4980220" cy="4128770"/>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a:blip r:embed="rId20">
                      <a:extLst>
                        <a:ext uri="{28A0092B-C50C-407E-A947-70E740481C1C}">
                          <a14:useLocalDpi xmlns:a14="http://schemas.microsoft.com/office/drawing/2010/main" val="0"/>
                        </a:ext>
                      </a:extLst>
                    </a:blip>
                    <a:stretch>
                      <a:fillRect/>
                    </a:stretch>
                  </pic:blipFill>
                  <pic:spPr>
                    <a:xfrm>
                      <a:off x="0" y="0"/>
                      <a:ext cx="4982863" cy="4130961"/>
                    </a:xfrm>
                    <a:prstGeom prst="rect">
                      <a:avLst/>
                    </a:prstGeom>
                  </pic:spPr>
                </pic:pic>
              </a:graphicData>
            </a:graphic>
          </wp:inline>
        </w:drawing>
      </w:r>
    </w:p>
    <w:p w14:paraId="1C3D99B6" w14:textId="136B33E4" w:rsidR="0083245A" w:rsidRPr="002A2C22" w:rsidRDefault="0083245A" w:rsidP="002F0327">
      <w:pPr>
        <w:pStyle w:val="Descripci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10B06">
        <w:rPr>
          <w:noProof/>
          <w:lang w:val="es-SV"/>
        </w:rPr>
        <w:t>12</w:t>
      </w:r>
      <w:r w:rsidRPr="002A2C22">
        <w:rPr>
          <w:lang w:val="es-SV"/>
        </w:rPr>
        <w:fldChar w:fldCharType="end"/>
      </w:r>
      <w:r w:rsidRPr="002A2C22">
        <w:rPr>
          <w:lang w:val="es-SV"/>
        </w:rPr>
        <w:t>. Interfaz de ingreso de PIN</w:t>
      </w:r>
    </w:p>
    <w:p w14:paraId="0F289E31" w14:textId="77777777" w:rsidR="0083245A" w:rsidRPr="002A2C22" w:rsidRDefault="0083245A" w:rsidP="0083245A">
      <w:pPr>
        <w:spacing w:line="360" w:lineRule="auto"/>
        <w:rPr>
          <w:lang w:val="es-SV"/>
        </w:rPr>
      </w:pPr>
    </w:p>
    <w:p w14:paraId="20266989" w14:textId="01BAF680" w:rsidR="0083245A" w:rsidRPr="002A2C22" w:rsidRDefault="0083245A" w:rsidP="000958F9">
      <w:pPr>
        <w:pStyle w:val="Prrafodelista"/>
        <w:numPr>
          <w:ilvl w:val="0"/>
          <w:numId w:val="10"/>
        </w:numPr>
        <w:spacing w:line="360" w:lineRule="auto"/>
        <w:rPr>
          <w:lang w:val="es-SV"/>
        </w:rPr>
      </w:pPr>
      <w:r w:rsidRPr="002A2C22">
        <w:rPr>
          <w:lang w:val="es-SV"/>
        </w:rPr>
        <w:t>Posterior</w:t>
      </w:r>
      <w:r w:rsidR="000B1311" w:rsidRPr="002A2C22">
        <w:rPr>
          <w:lang w:val="es-SV"/>
        </w:rPr>
        <w:t>mente se presentará la interfaz correspondiente al paso de “Enviar”, en esta se visualiza un mensaje de éxito confirmando que el documento se firmó correctamente, además, muestra un visor de documentos donde se visualizar el archivo cargado con su respectiva firma, con las opciones de “descargar” o ver el archivo ya firmado.</w:t>
      </w:r>
    </w:p>
    <w:p w14:paraId="7A1F2ECC" w14:textId="77777777" w:rsidR="000B1311" w:rsidRPr="002A2C22" w:rsidRDefault="000B1311" w:rsidP="000B1311">
      <w:pPr>
        <w:keepNext/>
        <w:spacing w:line="360" w:lineRule="auto"/>
        <w:jc w:val="center"/>
        <w:rPr>
          <w:lang w:val="es-SV"/>
        </w:rPr>
      </w:pPr>
      <w:r w:rsidRPr="002A2C22">
        <w:rPr>
          <w:noProof/>
          <w:lang w:val="es-SV"/>
        </w:rPr>
        <w:lastRenderedPageBreak/>
        <w:drawing>
          <wp:inline distT="0" distB="0" distL="0" distR="0" wp14:anchorId="19221EC8" wp14:editId="6D581B4F">
            <wp:extent cx="4490171" cy="3659505"/>
            <wp:effectExtent l="0" t="0" r="5715" b="0"/>
            <wp:docPr id="27" name="Imagen 2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92700" cy="3661566"/>
                    </a:xfrm>
                    <a:prstGeom prst="rect">
                      <a:avLst/>
                    </a:prstGeom>
                  </pic:spPr>
                </pic:pic>
              </a:graphicData>
            </a:graphic>
          </wp:inline>
        </w:drawing>
      </w:r>
    </w:p>
    <w:p w14:paraId="787C73C2" w14:textId="31E8A494" w:rsidR="000B1311" w:rsidRPr="002A2C22" w:rsidRDefault="000B1311" w:rsidP="002F0327">
      <w:pPr>
        <w:pStyle w:val="Descripci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10B06">
        <w:rPr>
          <w:noProof/>
          <w:lang w:val="es-SV"/>
        </w:rPr>
        <w:t>13</w:t>
      </w:r>
      <w:r w:rsidRPr="002A2C22">
        <w:rPr>
          <w:lang w:val="es-SV"/>
        </w:rPr>
        <w:fldChar w:fldCharType="end"/>
      </w:r>
      <w:r w:rsidRPr="002A2C22">
        <w:rPr>
          <w:lang w:val="es-SV"/>
        </w:rPr>
        <w:t>. Interfaz de documento firmado</w:t>
      </w:r>
    </w:p>
    <w:p w14:paraId="0AF8D786" w14:textId="77777777" w:rsidR="000B1311" w:rsidRPr="002A2C22" w:rsidRDefault="000B1311" w:rsidP="000B1311">
      <w:pPr>
        <w:spacing w:line="360" w:lineRule="auto"/>
        <w:rPr>
          <w:lang w:val="es-SV"/>
        </w:rPr>
      </w:pPr>
    </w:p>
    <w:p w14:paraId="18C16D34" w14:textId="77777777" w:rsidR="00511304" w:rsidRPr="00640FE4" w:rsidRDefault="000B1311" w:rsidP="00640FE4">
      <w:pPr>
        <w:pStyle w:val="Prrafodelista"/>
        <w:numPr>
          <w:ilvl w:val="0"/>
          <w:numId w:val="10"/>
        </w:numPr>
        <w:spacing w:line="360" w:lineRule="auto"/>
        <w:rPr>
          <w:lang w:val="es-SV"/>
        </w:rPr>
      </w:pPr>
      <w:r w:rsidRPr="00640FE4">
        <w:rPr>
          <w:lang w:val="es-SV"/>
        </w:rPr>
        <w:t xml:space="preserve">Luego se habilita la opción para hacer el envío del documento o si desea, volver a firmar el documento. Es necesario mencionar que, si se firma un documento usando el navegador, la firma no será visible, ya que se ha configurado para </w:t>
      </w:r>
      <w:r w:rsidRPr="00640FE4">
        <w:rPr>
          <w:b/>
          <w:bCs/>
          <w:lang w:val="es-SV"/>
        </w:rPr>
        <w:t>firmarse de forma invisible</w:t>
      </w:r>
      <w:r w:rsidRPr="00640FE4">
        <w:rPr>
          <w:lang w:val="es-SV"/>
        </w:rPr>
        <w:t xml:space="preserve">. </w:t>
      </w:r>
    </w:p>
    <w:p w14:paraId="64ABEC8F" w14:textId="7CDC440A" w:rsidR="000B1311" w:rsidRPr="002A2C22" w:rsidRDefault="000B1311" w:rsidP="000B1311">
      <w:pPr>
        <w:spacing w:line="360" w:lineRule="auto"/>
        <w:rPr>
          <w:lang w:val="es-SV"/>
        </w:rPr>
      </w:pPr>
      <w:r w:rsidRPr="002A2C22">
        <w:rPr>
          <w:lang w:val="es-SV"/>
        </w:rPr>
        <w:t xml:space="preserve">Para corroborar que el documento se </w:t>
      </w:r>
      <w:r w:rsidR="00511304" w:rsidRPr="002A2C22">
        <w:rPr>
          <w:lang w:val="es-SV"/>
        </w:rPr>
        <w:t>firmó</w:t>
      </w:r>
      <w:r w:rsidRPr="002A2C22">
        <w:rPr>
          <w:lang w:val="es-SV"/>
        </w:rPr>
        <w:t>, puede</w:t>
      </w:r>
      <w:r w:rsidR="00511304" w:rsidRPr="002A2C22">
        <w:rPr>
          <w:lang w:val="es-SV"/>
        </w:rPr>
        <w:t xml:space="preserve"> descargar el documento y usar un lector de PDF, de este modo se cargará un mensaje donde se verá el progreso de una carga de certificados que servirán para visualizar la firma digital en el archivo.</w:t>
      </w:r>
    </w:p>
    <w:p w14:paraId="675E28DB" w14:textId="77777777" w:rsidR="00511304" w:rsidRPr="002A2C22" w:rsidRDefault="00511304" w:rsidP="00511304">
      <w:pPr>
        <w:keepNext/>
        <w:spacing w:line="360" w:lineRule="auto"/>
        <w:jc w:val="center"/>
        <w:rPr>
          <w:lang w:val="es-SV"/>
        </w:rPr>
      </w:pPr>
      <w:r w:rsidRPr="002A2C22">
        <w:rPr>
          <w:noProof/>
          <w:lang w:val="es-SV"/>
        </w:rPr>
        <w:lastRenderedPageBreak/>
        <w:drawing>
          <wp:inline distT="0" distB="0" distL="0" distR="0" wp14:anchorId="4A416224" wp14:editId="495EDE89">
            <wp:extent cx="4420217" cy="1514686"/>
            <wp:effectExtent l="0" t="0" r="0" b="9525"/>
            <wp:docPr id="36" name="Imagen 3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Aplicación&#10;&#10;Descripción generada automáticamente"/>
                    <pic:cNvPicPr/>
                  </pic:nvPicPr>
                  <pic:blipFill>
                    <a:blip r:embed="rId22"/>
                    <a:stretch>
                      <a:fillRect/>
                    </a:stretch>
                  </pic:blipFill>
                  <pic:spPr>
                    <a:xfrm>
                      <a:off x="0" y="0"/>
                      <a:ext cx="4420217" cy="1514686"/>
                    </a:xfrm>
                    <a:prstGeom prst="rect">
                      <a:avLst/>
                    </a:prstGeom>
                  </pic:spPr>
                </pic:pic>
              </a:graphicData>
            </a:graphic>
          </wp:inline>
        </w:drawing>
      </w:r>
    </w:p>
    <w:p w14:paraId="22524D1A" w14:textId="02E8A968" w:rsidR="00511304" w:rsidRPr="002A2C22" w:rsidRDefault="00511304" w:rsidP="002F0327">
      <w:pPr>
        <w:pStyle w:val="Descripci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10B06">
        <w:rPr>
          <w:noProof/>
          <w:lang w:val="es-SV"/>
        </w:rPr>
        <w:t>14</w:t>
      </w:r>
      <w:r w:rsidRPr="002A2C22">
        <w:rPr>
          <w:lang w:val="es-SV"/>
        </w:rPr>
        <w:fldChar w:fldCharType="end"/>
      </w:r>
      <w:r w:rsidRPr="002A2C22">
        <w:rPr>
          <w:lang w:val="es-SV"/>
        </w:rPr>
        <w:t>. Interfaz de mensaje de certificados</w:t>
      </w:r>
    </w:p>
    <w:p w14:paraId="4A64955E" w14:textId="77777777" w:rsidR="00511304" w:rsidRPr="002A2C22" w:rsidRDefault="00511304" w:rsidP="00511304">
      <w:pPr>
        <w:spacing w:line="360" w:lineRule="auto"/>
        <w:rPr>
          <w:lang w:val="es-SV"/>
        </w:rPr>
      </w:pPr>
    </w:p>
    <w:p w14:paraId="0FC31676" w14:textId="1BED8B57" w:rsidR="00511304" w:rsidRPr="00640FE4" w:rsidRDefault="00511304" w:rsidP="00640FE4">
      <w:pPr>
        <w:pStyle w:val="Prrafodelista"/>
        <w:numPr>
          <w:ilvl w:val="0"/>
          <w:numId w:val="10"/>
        </w:numPr>
        <w:spacing w:line="360" w:lineRule="auto"/>
        <w:rPr>
          <w:lang w:val="es-SV"/>
        </w:rPr>
      </w:pPr>
      <w:r w:rsidRPr="00640FE4">
        <w:rPr>
          <w:lang w:val="es-SV"/>
        </w:rPr>
        <w:t>Luego de la carga de los certificados, se visualizará el documento firmado. Además, se muestra un mensaje donde se muestra el panel de firma donde se muestra la firma del documento, indicando que está firmado y validado.</w:t>
      </w:r>
    </w:p>
    <w:p w14:paraId="6BFEA0EA" w14:textId="77777777" w:rsidR="00CC6190" w:rsidRPr="002A2C22" w:rsidRDefault="00511304" w:rsidP="00CC6190">
      <w:pPr>
        <w:keepNext/>
        <w:spacing w:line="360" w:lineRule="auto"/>
        <w:jc w:val="center"/>
        <w:rPr>
          <w:lang w:val="es-SV"/>
        </w:rPr>
      </w:pPr>
      <w:r w:rsidRPr="002A2C22">
        <w:rPr>
          <w:noProof/>
          <w:lang w:val="es-SV"/>
        </w:rPr>
        <w:drawing>
          <wp:inline distT="0" distB="0" distL="0" distR="0" wp14:anchorId="238B8F66" wp14:editId="28FA8EF3">
            <wp:extent cx="5612130" cy="2809240"/>
            <wp:effectExtent l="0" t="0" r="7620" b="0"/>
            <wp:docPr id="41" name="Imagen 4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Texto, Aplicación&#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2130" cy="2809240"/>
                    </a:xfrm>
                    <a:prstGeom prst="rect">
                      <a:avLst/>
                    </a:prstGeom>
                  </pic:spPr>
                </pic:pic>
              </a:graphicData>
            </a:graphic>
          </wp:inline>
        </w:drawing>
      </w:r>
    </w:p>
    <w:p w14:paraId="28DBD3F3" w14:textId="3572C5E6" w:rsidR="000B1311" w:rsidRPr="002A2C22" w:rsidRDefault="00CC6190" w:rsidP="002F0327">
      <w:pPr>
        <w:pStyle w:val="Descripci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10B06">
        <w:rPr>
          <w:noProof/>
          <w:lang w:val="es-SV"/>
        </w:rPr>
        <w:t>15</w:t>
      </w:r>
      <w:r w:rsidRPr="002A2C22">
        <w:rPr>
          <w:lang w:val="es-SV"/>
        </w:rPr>
        <w:fldChar w:fldCharType="end"/>
      </w:r>
      <w:r w:rsidRPr="002A2C22">
        <w:rPr>
          <w:lang w:val="es-SV"/>
        </w:rPr>
        <w:t>. Interfaz de</w:t>
      </w:r>
      <w:r w:rsidR="00EE67F7" w:rsidRPr="002A2C22">
        <w:rPr>
          <w:lang w:val="es-SV"/>
        </w:rPr>
        <w:t xml:space="preserve"> visualización de documento firmado – Panel de firma</w:t>
      </w:r>
    </w:p>
    <w:p w14:paraId="6919445C" w14:textId="29AD97A5" w:rsidR="000B1311" w:rsidRPr="002A2C22" w:rsidRDefault="000B1311" w:rsidP="000B1311">
      <w:pPr>
        <w:spacing w:line="360" w:lineRule="auto"/>
        <w:rPr>
          <w:lang w:val="es-SV"/>
        </w:rPr>
      </w:pPr>
    </w:p>
    <w:p w14:paraId="039F50AA" w14:textId="1A5085CA" w:rsidR="003368E1" w:rsidRPr="002A2C22" w:rsidRDefault="003368E1" w:rsidP="003368E1">
      <w:pPr>
        <w:spacing w:line="360" w:lineRule="auto"/>
        <w:jc w:val="center"/>
        <w:rPr>
          <w:lang w:val="es-SV"/>
        </w:rPr>
      </w:pPr>
    </w:p>
    <w:p w14:paraId="4771E7DC" w14:textId="77777777" w:rsidR="003368E1" w:rsidRPr="002A2C22" w:rsidRDefault="003368E1" w:rsidP="000B1311">
      <w:pPr>
        <w:spacing w:line="360" w:lineRule="auto"/>
        <w:rPr>
          <w:lang w:val="es-SV"/>
        </w:rPr>
      </w:pPr>
    </w:p>
    <w:p w14:paraId="1CD8BEE1" w14:textId="77777777" w:rsidR="00CD1429" w:rsidRPr="002A2C22" w:rsidRDefault="00CD1429" w:rsidP="00CD1429">
      <w:pPr>
        <w:keepNext/>
        <w:spacing w:line="360" w:lineRule="auto"/>
        <w:jc w:val="center"/>
        <w:rPr>
          <w:lang w:val="es-SV"/>
        </w:rPr>
      </w:pPr>
      <w:r w:rsidRPr="002A2C22">
        <w:rPr>
          <w:noProof/>
          <w:lang w:val="es-SV"/>
        </w:rPr>
        <w:lastRenderedPageBreak/>
        <w:drawing>
          <wp:inline distT="0" distB="0" distL="0" distR="0" wp14:anchorId="5992D6A1" wp14:editId="3CDD9204">
            <wp:extent cx="3570598" cy="1809115"/>
            <wp:effectExtent l="0" t="0" r="0" b="635"/>
            <wp:docPr id="50" name="Imagen 5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Texto, Aplicación, Correo electrónico&#10;&#10;Descripción generada automáticamente"/>
                    <pic:cNvPicPr/>
                  </pic:nvPicPr>
                  <pic:blipFill rotWithShape="1">
                    <a:blip r:embed="rId24">
                      <a:extLst>
                        <a:ext uri="{28A0092B-C50C-407E-A947-70E740481C1C}">
                          <a14:useLocalDpi xmlns:a14="http://schemas.microsoft.com/office/drawing/2010/main" val="0"/>
                        </a:ext>
                      </a:extLst>
                    </a:blip>
                    <a:srcRect l="1833"/>
                    <a:stretch/>
                  </pic:blipFill>
                  <pic:spPr bwMode="auto">
                    <a:xfrm>
                      <a:off x="0" y="0"/>
                      <a:ext cx="3571405" cy="1809524"/>
                    </a:xfrm>
                    <a:prstGeom prst="rect">
                      <a:avLst/>
                    </a:prstGeom>
                    <a:ln>
                      <a:noFill/>
                    </a:ln>
                    <a:extLst>
                      <a:ext uri="{53640926-AAD7-44D8-BBD7-CCE9431645EC}">
                        <a14:shadowObscured xmlns:a14="http://schemas.microsoft.com/office/drawing/2010/main"/>
                      </a:ext>
                    </a:extLst>
                  </pic:spPr>
                </pic:pic>
              </a:graphicData>
            </a:graphic>
          </wp:inline>
        </w:drawing>
      </w:r>
    </w:p>
    <w:p w14:paraId="4832B720" w14:textId="6DFC262B" w:rsidR="00251838" w:rsidRPr="002A2C22" w:rsidRDefault="00CD1429" w:rsidP="002F0327">
      <w:pPr>
        <w:pStyle w:val="Descripci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10B06">
        <w:rPr>
          <w:noProof/>
          <w:lang w:val="es-SV"/>
        </w:rPr>
        <w:t>16</w:t>
      </w:r>
      <w:r w:rsidRPr="002A2C22">
        <w:rPr>
          <w:lang w:val="es-SV"/>
        </w:rPr>
        <w:fldChar w:fldCharType="end"/>
      </w:r>
      <w:r w:rsidRPr="002A2C22">
        <w:rPr>
          <w:lang w:val="es-SV"/>
        </w:rPr>
        <w:t>. Interfaz de visualización de firma en documento</w:t>
      </w:r>
    </w:p>
    <w:p w14:paraId="1835FFD0" w14:textId="27611576" w:rsidR="00251838" w:rsidRPr="002A2C22" w:rsidRDefault="00251838" w:rsidP="00251838">
      <w:pPr>
        <w:spacing w:line="360" w:lineRule="auto"/>
        <w:rPr>
          <w:lang w:val="es-SV"/>
        </w:rPr>
      </w:pPr>
    </w:p>
    <w:p w14:paraId="1BC440B6" w14:textId="532CEB72" w:rsidR="003368E1" w:rsidRPr="002A2C22" w:rsidRDefault="003368E1" w:rsidP="003368E1">
      <w:pPr>
        <w:pStyle w:val="Ttulo2"/>
        <w:rPr>
          <w:lang w:val="es-SV"/>
        </w:rPr>
      </w:pPr>
      <w:bookmarkStart w:id="4" w:name="_Toc119656670"/>
      <w:r w:rsidRPr="002A2C22">
        <w:rPr>
          <w:lang w:val="es-SV"/>
        </w:rPr>
        <w:t>Firma en la nube</w:t>
      </w:r>
      <w:bookmarkEnd w:id="4"/>
    </w:p>
    <w:p w14:paraId="70CC79BE" w14:textId="693AF5EF" w:rsidR="003368E1" w:rsidRPr="002A2C22" w:rsidRDefault="003368E1" w:rsidP="003368E1">
      <w:pPr>
        <w:spacing w:line="360" w:lineRule="auto"/>
        <w:rPr>
          <w:lang w:val="es-SV"/>
        </w:rPr>
      </w:pPr>
      <w:r w:rsidRPr="002A2C22">
        <w:rPr>
          <w:lang w:val="es-SV"/>
        </w:rPr>
        <w:t xml:space="preserve">Para firmar correctamente un documento PDF desde la nube puede utilizar los métodos de ID Digital </w:t>
      </w:r>
      <w:proofErr w:type="spellStart"/>
      <w:r w:rsidRPr="002A2C22">
        <w:rPr>
          <w:lang w:val="es-SV"/>
        </w:rPr>
        <w:t>Abitab</w:t>
      </w:r>
      <w:proofErr w:type="spellEnd"/>
      <w:r w:rsidRPr="002A2C22">
        <w:rPr>
          <w:lang w:val="es-SV"/>
        </w:rPr>
        <w:t xml:space="preserve"> y </w:t>
      </w:r>
      <w:proofErr w:type="spellStart"/>
      <w:r w:rsidRPr="002A2C22">
        <w:rPr>
          <w:lang w:val="es-SV"/>
        </w:rPr>
        <w:t>TuID</w:t>
      </w:r>
      <w:proofErr w:type="spellEnd"/>
      <w:r w:rsidRPr="002A2C22">
        <w:rPr>
          <w:lang w:val="es-SV"/>
        </w:rPr>
        <w:t xml:space="preserve"> Antel.</w:t>
      </w:r>
    </w:p>
    <w:p w14:paraId="15F9BA34" w14:textId="67E9C115" w:rsidR="003368E1" w:rsidRPr="002A2C22" w:rsidRDefault="003368E1" w:rsidP="003368E1">
      <w:pPr>
        <w:pStyle w:val="Ttulo3"/>
        <w:rPr>
          <w:lang w:val="es-SV"/>
        </w:rPr>
      </w:pPr>
      <w:bookmarkStart w:id="5" w:name="_Toc119656671"/>
      <w:r w:rsidRPr="002A2C22">
        <w:rPr>
          <w:lang w:val="es-SV"/>
        </w:rPr>
        <w:t xml:space="preserve">ID Digital </w:t>
      </w:r>
      <w:proofErr w:type="spellStart"/>
      <w:r w:rsidRPr="002A2C22">
        <w:rPr>
          <w:lang w:val="es-SV"/>
        </w:rPr>
        <w:t>Abitab</w:t>
      </w:r>
      <w:bookmarkEnd w:id="5"/>
      <w:proofErr w:type="spellEnd"/>
    </w:p>
    <w:p w14:paraId="0DA12B9B" w14:textId="77777777" w:rsidR="003368E1" w:rsidRPr="002A2C22" w:rsidRDefault="003368E1" w:rsidP="003368E1">
      <w:pPr>
        <w:spacing w:line="360" w:lineRule="auto"/>
        <w:rPr>
          <w:lang w:val="es-SV"/>
        </w:rPr>
      </w:pPr>
    </w:p>
    <w:p w14:paraId="3A58EE2E" w14:textId="77777777" w:rsidR="003368E1" w:rsidRPr="002A2C22" w:rsidRDefault="003368E1" w:rsidP="003368E1">
      <w:pPr>
        <w:pStyle w:val="Prrafodelista"/>
        <w:numPr>
          <w:ilvl w:val="0"/>
          <w:numId w:val="18"/>
        </w:numPr>
        <w:spacing w:line="360" w:lineRule="auto"/>
        <w:rPr>
          <w:lang w:val="es-SV"/>
        </w:rPr>
      </w:pPr>
      <w:r w:rsidRPr="002A2C22">
        <w:rPr>
          <w:lang w:val="es-SV"/>
        </w:rPr>
        <w:t>Acceder a la URL del sitio de AGESIC, para firmar un documento, seleccione la opción de “Firmar documentos”.</w:t>
      </w:r>
    </w:p>
    <w:p w14:paraId="00B63082" w14:textId="77777777" w:rsidR="003368E1" w:rsidRPr="002A2C22" w:rsidRDefault="003368E1" w:rsidP="003368E1">
      <w:pPr>
        <w:keepNext/>
        <w:spacing w:line="360" w:lineRule="auto"/>
        <w:jc w:val="center"/>
        <w:rPr>
          <w:lang w:val="es-SV"/>
        </w:rPr>
      </w:pPr>
      <w:r w:rsidRPr="002A2C22">
        <w:rPr>
          <w:noProof/>
          <w:lang w:val="es-SV"/>
        </w:rPr>
        <w:lastRenderedPageBreak/>
        <w:drawing>
          <wp:inline distT="0" distB="0" distL="0" distR="0" wp14:anchorId="4F9C6611" wp14:editId="3E047524">
            <wp:extent cx="5612130" cy="2555240"/>
            <wp:effectExtent l="0" t="0" r="7620" b="0"/>
            <wp:docPr id="2" name="Imagen 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 Correo electrónico&#10;&#10;Descripción generada automáticamente"/>
                    <pic:cNvPicPr/>
                  </pic:nvPicPr>
                  <pic:blipFill>
                    <a:blip r:embed="rId9"/>
                    <a:stretch>
                      <a:fillRect/>
                    </a:stretch>
                  </pic:blipFill>
                  <pic:spPr>
                    <a:xfrm>
                      <a:off x="0" y="0"/>
                      <a:ext cx="5612130" cy="2555240"/>
                    </a:xfrm>
                    <a:prstGeom prst="rect">
                      <a:avLst/>
                    </a:prstGeom>
                  </pic:spPr>
                </pic:pic>
              </a:graphicData>
            </a:graphic>
          </wp:inline>
        </w:drawing>
      </w:r>
    </w:p>
    <w:p w14:paraId="686F9DE0" w14:textId="4F8D4EB2" w:rsidR="003368E1" w:rsidRPr="002A2C22" w:rsidRDefault="003368E1" w:rsidP="002F0327">
      <w:pPr>
        <w:pStyle w:val="Descripci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10B06">
        <w:rPr>
          <w:noProof/>
          <w:lang w:val="es-SV"/>
        </w:rPr>
        <w:t>17</w:t>
      </w:r>
      <w:r w:rsidRPr="002A2C22">
        <w:rPr>
          <w:lang w:val="es-SV"/>
        </w:rPr>
        <w:fldChar w:fldCharType="end"/>
      </w:r>
      <w:r w:rsidRPr="002A2C22">
        <w:rPr>
          <w:lang w:val="es-SV"/>
        </w:rPr>
        <w:t>. Interfaz de sitio de AGESIC</w:t>
      </w:r>
    </w:p>
    <w:p w14:paraId="1D08927D" w14:textId="77777777" w:rsidR="003368E1" w:rsidRPr="002A2C22" w:rsidRDefault="003368E1" w:rsidP="003368E1">
      <w:pPr>
        <w:spacing w:line="360" w:lineRule="auto"/>
        <w:rPr>
          <w:lang w:val="es-SV"/>
        </w:rPr>
      </w:pPr>
    </w:p>
    <w:p w14:paraId="6CE88ADE" w14:textId="0A1E79D4" w:rsidR="003368E1" w:rsidRPr="002A2C22" w:rsidRDefault="003368E1" w:rsidP="003368E1">
      <w:pPr>
        <w:pStyle w:val="Prrafodelista"/>
        <w:numPr>
          <w:ilvl w:val="0"/>
          <w:numId w:val="18"/>
        </w:numPr>
        <w:spacing w:line="360" w:lineRule="auto"/>
        <w:rPr>
          <w:lang w:val="es-SV"/>
        </w:rPr>
      </w:pPr>
      <w:r w:rsidRPr="002A2C22">
        <w:rPr>
          <w:lang w:val="es-SV"/>
        </w:rPr>
        <w:t xml:space="preserve">La interfaz desplegará una lista de opciones que permiten al usuario seleccionar el método a utilizar para utilizar la firma, de estas seleccione “Firmar con navegador” de la sección “ID Digital </w:t>
      </w:r>
      <w:proofErr w:type="spellStart"/>
      <w:r w:rsidRPr="002A2C22">
        <w:rPr>
          <w:lang w:val="es-SV"/>
        </w:rPr>
        <w:t>Abitab</w:t>
      </w:r>
      <w:proofErr w:type="spellEnd"/>
      <w:r w:rsidRPr="002A2C22">
        <w:rPr>
          <w:lang w:val="es-SV"/>
        </w:rPr>
        <w:t>”.</w:t>
      </w:r>
    </w:p>
    <w:p w14:paraId="4BD1FCD2" w14:textId="77777777" w:rsidR="00ED2F21" w:rsidRPr="002A2C22" w:rsidRDefault="00ED2F21" w:rsidP="00ED2F21">
      <w:pPr>
        <w:keepNext/>
        <w:spacing w:line="360" w:lineRule="auto"/>
        <w:jc w:val="center"/>
        <w:rPr>
          <w:lang w:val="es-SV"/>
        </w:rPr>
      </w:pPr>
      <w:r w:rsidRPr="002A2C22">
        <w:rPr>
          <w:noProof/>
          <w:lang w:val="es-SV"/>
        </w:rPr>
        <w:lastRenderedPageBreak/>
        <w:drawing>
          <wp:inline distT="0" distB="0" distL="0" distR="0" wp14:anchorId="1976AEAB" wp14:editId="047B52BA">
            <wp:extent cx="4667949" cy="5876925"/>
            <wp:effectExtent l="0" t="0" r="0" b="0"/>
            <wp:docPr id="18" name="Imagen 1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10;&#10;Descripción generada automáticamente"/>
                    <pic:cNvPicPr/>
                  </pic:nvPicPr>
                  <pic:blipFill>
                    <a:blip r:embed="rId25"/>
                    <a:stretch>
                      <a:fillRect/>
                    </a:stretch>
                  </pic:blipFill>
                  <pic:spPr>
                    <a:xfrm>
                      <a:off x="0" y="0"/>
                      <a:ext cx="4672515" cy="5882674"/>
                    </a:xfrm>
                    <a:prstGeom prst="rect">
                      <a:avLst/>
                    </a:prstGeom>
                  </pic:spPr>
                </pic:pic>
              </a:graphicData>
            </a:graphic>
          </wp:inline>
        </w:drawing>
      </w:r>
    </w:p>
    <w:p w14:paraId="30244F1A" w14:textId="3C1D9B01" w:rsidR="003368E1" w:rsidRPr="002A2C22" w:rsidRDefault="00ED2F21" w:rsidP="002F0327">
      <w:pPr>
        <w:pStyle w:val="Descripci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10B06">
        <w:rPr>
          <w:noProof/>
          <w:lang w:val="es-SV"/>
        </w:rPr>
        <w:t>18</w:t>
      </w:r>
      <w:r w:rsidRPr="002A2C22">
        <w:rPr>
          <w:lang w:val="es-SV"/>
        </w:rPr>
        <w:fldChar w:fldCharType="end"/>
      </w:r>
      <w:r w:rsidRPr="002A2C22">
        <w:rPr>
          <w:lang w:val="es-SV"/>
        </w:rPr>
        <w:t>. Interfaz de método para firmar</w:t>
      </w:r>
    </w:p>
    <w:p w14:paraId="73D2E070" w14:textId="77777777" w:rsidR="003368E1" w:rsidRPr="002A2C22" w:rsidRDefault="003368E1" w:rsidP="003368E1">
      <w:pPr>
        <w:spacing w:line="360" w:lineRule="auto"/>
        <w:rPr>
          <w:lang w:val="es-SV"/>
        </w:rPr>
      </w:pPr>
    </w:p>
    <w:p w14:paraId="7BF91182" w14:textId="7B7DE7CD" w:rsidR="003368E1" w:rsidRPr="002A2C22" w:rsidRDefault="003368E1" w:rsidP="003368E1">
      <w:pPr>
        <w:pStyle w:val="Prrafodelista"/>
        <w:numPr>
          <w:ilvl w:val="0"/>
          <w:numId w:val="18"/>
        </w:numPr>
        <w:spacing w:line="360" w:lineRule="auto"/>
        <w:rPr>
          <w:lang w:val="es-SV"/>
        </w:rPr>
      </w:pPr>
      <w:r w:rsidRPr="002A2C22">
        <w:rPr>
          <w:lang w:val="es-SV"/>
        </w:rPr>
        <w:t>Luego se presenta en pantalla una interfaz donde debe cargar el archivo PDF que desee firmar. La carga puede realizarla “arrastrando” el archivo o “seleccionando” el archivo desde donde tenga el documento a firmar.</w:t>
      </w:r>
    </w:p>
    <w:p w14:paraId="1D21ACED" w14:textId="77777777" w:rsidR="003368E1" w:rsidRPr="002A2C22" w:rsidRDefault="003368E1" w:rsidP="003368E1">
      <w:pPr>
        <w:keepNext/>
        <w:spacing w:line="360" w:lineRule="auto"/>
        <w:jc w:val="center"/>
        <w:rPr>
          <w:lang w:val="es-SV"/>
        </w:rPr>
      </w:pPr>
      <w:r w:rsidRPr="002A2C22">
        <w:rPr>
          <w:noProof/>
          <w:lang w:val="es-SV"/>
        </w:rPr>
        <w:lastRenderedPageBreak/>
        <w:drawing>
          <wp:inline distT="0" distB="0" distL="0" distR="0" wp14:anchorId="07AB52B9" wp14:editId="5291407F">
            <wp:extent cx="5612130" cy="2812415"/>
            <wp:effectExtent l="0" t="0" r="7620" b="6985"/>
            <wp:docPr id="4" name="Imagen 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 Correo electrónico&#10;&#10;Descripción generada automáticamente"/>
                    <pic:cNvPicPr/>
                  </pic:nvPicPr>
                  <pic:blipFill>
                    <a:blip r:embed="rId11"/>
                    <a:stretch>
                      <a:fillRect/>
                    </a:stretch>
                  </pic:blipFill>
                  <pic:spPr>
                    <a:xfrm>
                      <a:off x="0" y="0"/>
                      <a:ext cx="5612130" cy="2812415"/>
                    </a:xfrm>
                    <a:prstGeom prst="rect">
                      <a:avLst/>
                    </a:prstGeom>
                  </pic:spPr>
                </pic:pic>
              </a:graphicData>
            </a:graphic>
          </wp:inline>
        </w:drawing>
      </w:r>
    </w:p>
    <w:p w14:paraId="2FF3CDF3" w14:textId="22E311C2" w:rsidR="003368E1" w:rsidRPr="002A2C22" w:rsidRDefault="003368E1" w:rsidP="002F0327">
      <w:pPr>
        <w:pStyle w:val="Descripci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10B06">
        <w:rPr>
          <w:noProof/>
          <w:lang w:val="es-SV"/>
        </w:rPr>
        <w:t>19</w:t>
      </w:r>
      <w:r w:rsidRPr="002A2C22">
        <w:rPr>
          <w:lang w:val="es-SV"/>
        </w:rPr>
        <w:fldChar w:fldCharType="end"/>
      </w:r>
      <w:r w:rsidRPr="002A2C22">
        <w:rPr>
          <w:lang w:val="es-SV"/>
        </w:rPr>
        <w:t>. Interfaz de selección de archivos</w:t>
      </w:r>
    </w:p>
    <w:p w14:paraId="3730B28D" w14:textId="7E83ED6A" w:rsidR="003368E1" w:rsidRPr="002A2C22" w:rsidRDefault="003368E1" w:rsidP="003368E1">
      <w:pPr>
        <w:spacing w:line="360" w:lineRule="auto"/>
        <w:rPr>
          <w:lang w:val="es-SV"/>
        </w:rPr>
      </w:pPr>
    </w:p>
    <w:p w14:paraId="0656FC08" w14:textId="77777777" w:rsidR="002F0327" w:rsidRPr="002A2C22" w:rsidRDefault="002F0327" w:rsidP="002F0327">
      <w:pPr>
        <w:keepNext/>
        <w:spacing w:line="360" w:lineRule="auto"/>
        <w:jc w:val="center"/>
        <w:rPr>
          <w:lang w:val="es-SV"/>
        </w:rPr>
      </w:pPr>
      <w:r w:rsidRPr="002A2C22">
        <w:rPr>
          <w:noProof/>
          <w:lang w:val="es-SV"/>
        </w:rPr>
        <w:drawing>
          <wp:inline distT="0" distB="0" distL="0" distR="0" wp14:anchorId="35816CD4" wp14:editId="4138BF22">
            <wp:extent cx="5612130" cy="2673985"/>
            <wp:effectExtent l="0" t="0" r="7620" b="0"/>
            <wp:docPr id="5"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 Aplicación&#10;&#10;Descripción generada automáticamente"/>
                    <pic:cNvPicPr/>
                  </pic:nvPicPr>
                  <pic:blipFill>
                    <a:blip r:embed="rId12"/>
                    <a:stretch>
                      <a:fillRect/>
                    </a:stretch>
                  </pic:blipFill>
                  <pic:spPr>
                    <a:xfrm>
                      <a:off x="0" y="0"/>
                      <a:ext cx="5612130" cy="2673985"/>
                    </a:xfrm>
                    <a:prstGeom prst="rect">
                      <a:avLst/>
                    </a:prstGeom>
                  </pic:spPr>
                </pic:pic>
              </a:graphicData>
            </a:graphic>
          </wp:inline>
        </w:drawing>
      </w:r>
    </w:p>
    <w:p w14:paraId="520F717B" w14:textId="5F25DEF9" w:rsidR="002F0327" w:rsidRPr="002A2C22" w:rsidRDefault="002F0327" w:rsidP="002F0327">
      <w:pPr>
        <w:pStyle w:val="Descripci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10B06">
        <w:rPr>
          <w:noProof/>
          <w:lang w:val="es-SV"/>
        </w:rPr>
        <w:t>20</w:t>
      </w:r>
      <w:r w:rsidRPr="002A2C22">
        <w:rPr>
          <w:lang w:val="es-SV"/>
        </w:rPr>
        <w:fldChar w:fldCharType="end"/>
      </w:r>
      <w:r w:rsidRPr="002A2C22">
        <w:rPr>
          <w:lang w:val="es-SV"/>
        </w:rPr>
        <w:t>. Interfaz de carga de archivo</w:t>
      </w:r>
    </w:p>
    <w:p w14:paraId="2638060D" w14:textId="4E4CF504" w:rsidR="002F0327" w:rsidRPr="002A2C22" w:rsidRDefault="002F0327" w:rsidP="003368E1">
      <w:pPr>
        <w:spacing w:line="360" w:lineRule="auto"/>
        <w:rPr>
          <w:lang w:val="es-SV"/>
        </w:rPr>
      </w:pPr>
    </w:p>
    <w:p w14:paraId="7960818D" w14:textId="77777777" w:rsidR="002F0327" w:rsidRPr="002A2C22" w:rsidRDefault="002F0327" w:rsidP="003368E1">
      <w:pPr>
        <w:spacing w:line="360" w:lineRule="auto"/>
        <w:rPr>
          <w:lang w:val="es-SV"/>
        </w:rPr>
      </w:pPr>
    </w:p>
    <w:p w14:paraId="275F272A" w14:textId="351B032B" w:rsidR="003368E1" w:rsidRPr="002A2C22" w:rsidRDefault="003368E1" w:rsidP="00A3468D">
      <w:pPr>
        <w:pStyle w:val="Prrafodelista"/>
        <w:numPr>
          <w:ilvl w:val="0"/>
          <w:numId w:val="18"/>
        </w:numPr>
        <w:spacing w:line="360" w:lineRule="auto"/>
        <w:rPr>
          <w:lang w:val="es-SV"/>
        </w:rPr>
      </w:pPr>
      <w:r w:rsidRPr="002A2C22">
        <w:rPr>
          <w:lang w:val="es-SV"/>
        </w:rPr>
        <w:lastRenderedPageBreak/>
        <w:t xml:space="preserve">Al </w:t>
      </w:r>
      <w:r w:rsidR="002F0327" w:rsidRPr="002A2C22">
        <w:rPr>
          <w:lang w:val="es-SV"/>
        </w:rPr>
        <w:t>cargar</w:t>
      </w:r>
      <w:r w:rsidRPr="002A2C22">
        <w:rPr>
          <w:lang w:val="es-SV"/>
        </w:rPr>
        <w:t xml:space="preserve"> el archivo, se </w:t>
      </w:r>
      <w:r w:rsidR="002F0327" w:rsidRPr="002A2C22">
        <w:rPr>
          <w:lang w:val="es-SV"/>
        </w:rPr>
        <w:t xml:space="preserve">le redirigirá automáticamente al sitio de </w:t>
      </w:r>
      <w:proofErr w:type="spellStart"/>
      <w:r w:rsidR="002F0327" w:rsidRPr="002A2C22">
        <w:rPr>
          <w:lang w:val="es-SV"/>
        </w:rPr>
        <w:t>Abitab</w:t>
      </w:r>
      <w:proofErr w:type="spellEnd"/>
      <w:r w:rsidR="002F0327" w:rsidRPr="002A2C22">
        <w:rPr>
          <w:lang w:val="es-SV"/>
        </w:rPr>
        <w:t>, en esta debe seleccionar el método para usar para la autenticación del usuario, en este caso, seleccione “Usuario y Contraseña”.</w:t>
      </w:r>
      <w:r w:rsidRPr="002A2C22">
        <w:rPr>
          <w:lang w:val="es-SV"/>
        </w:rPr>
        <w:t xml:space="preserve"> </w:t>
      </w:r>
    </w:p>
    <w:p w14:paraId="707039C8" w14:textId="77777777" w:rsidR="002F0327" w:rsidRPr="002A2C22" w:rsidRDefault="002F0327" w:rsidP="002F0327">
      <w:pPr>
        <w:keepNext/>
        <w:spacing w:line="360" w:lineRule="auto"/>
        <w:jc w:val="center"/>
        <w:rPr>
          <w:lang w:val="es-SV"/>
        </w:rPr>
      </w:pPr>
      <w:r w:rsidRPr="002A2C22">
        <w:rPr>
          <w:noProof/>
          <w:lang w:val="es-SV"/>
        </w:rPr>
        <w:drawing>
          <wp:inline distT="0" distB="0" distL="0" distR="0" wp14:anchorId="694B2949" wp14:editId="764AA0C3">
            <wp:extent cx="5612130" cy="2662555"/>
            <wp:effectExtent l="0" t="0" r="7620" b="444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2662555"/>
                    </a:xfrm>
                    <a:prstGeom prst="rect">
                      <a:avLst/>
                    </a:prstGeom>
                  </pic:spPr>
                </pic:pic>
              </a:graphicData>
            </a:graphic>
          </wp:inline>
        </w:drawing>
      </w:r>
    </w:p>
    <w:p w14:paraId="33AC0647" w14:textId="10DE2364" w:rsidR="002F0327" w:rsidRPr="002A2C22" w:rsidRDefault="002F0327" w:rsidP="002F0327">
      <w:pPr>
        <w:pStyle w:val="Descripci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10B06">
        <w:rPr>
          <w:noProof/>
          <w:lang w:val="es-SV"/>
        </w:rPr>
        <w:t>21</w:t>
      </w:r>
      <w:r w:rsidRPr="002A2C22">
        <w:rPr>
          <w:lang w:val="es-SV"/>
        </w:rPr>
        <w:fldChar w:fldCharType="end"/>
      </w:r>
      <w:r w:rsidRPr="002A2C22">
        <w:rPr>
          <w:lang w:val="es-SV"/>
        </w:rPr>
        <w:t>. Interfaz de seleccionar de método de autenticación</w:t>
      </w:r>
    </w:p>
    <w:p w14:paraId="4D36887D" w14:textId="77777777" w:rsidR="003368E1" w:rsidRPr="002A2C22" w:rsidRDefault="003368E1" w:rsidP="003368E1">
      <w:pPr>
        <w:spacing w:line="360" w:lineRule="auto"/>
        <w:rPr>
          <w:lang w:val="es-SV"/>
        </w:rPr>
      </w:pPr>
    </w:p>
    <w:p w14:paraId="401F1334" w14:textId="72D76267" w:rsidR="003368E1" w:rsidRPr="002A2C22" w:rsidRDefault="003368E1" w:rsidP="003368E1">
      <w:pPr>
        <w:pStyle w:val="Prrafodelista"/>
        <w:numPr>
          <w:ilvl w:val="0"/>
          <w:numId w:val="18"/>
        </w:numPr>
        <w:spacing w:line="360" w:lineRule="auto"/>
        <w:rPr>
          <w:lang w:val="es-SV"/>
        </w:rPr>
      </w:pPr>
      <w:r w:rsidRPr="002A2C22">
        <w:rPr>
          <w:lang w:val="es-SV"/>
        </w:rPr>
        <w:t xml:space="preserve">A continuación, se cargará en pantalla </w:t>
      </w:r>
      <w:r w:rsidR="00D72C28" w:rsidRPr="002A2C22">
        <w:rPr>
          <w:lang w:val="es-SV"/>
        </w:rPr>
        <w:t>la interfaz en la que sebe ingresar su número de CI o Pasaporte y la contraseña asociada a su usuario, luego haga clic en el botón “Continuar”</w:t>
      </w:r>
      <w:r w:rsidRPr="002A2C22">
        <w:rPr>
          <w:lang w:val="es-SV"/>
        </w:rPr>
        <w:t>.</w:t>
      </w:r>
    </w:p>
    <w:p w14:paraId="4BE6FADC" w14:textId="4F82DA74" w:rsidR="00D72C28" w:rsidRPr="002A2C22" w:rsidRDefault="00D72C28" w:rsidP="00D72C28">
      <w:pPr>
        <w:spacing w:line="360" w:lineRule="auto"/>
        <w:rPr>
          <w:lang w:val="es-SV"/>
        </w:rPr>
      </w:pPr>
    </w:p>
    <w:p w14:paraId="395C08ED" w14:textId="77777777" w:rsidR="00D72C28" w:rsidRPr="002A2C22" w:rsidRDefault="00D72C28" w:rsidP="00D72C28">
      <w:pPr>
        <w:keepNext/>
        <w:spacing w:line="360" w:lineRule="auto"/>
        <w:jc w:val="center"/>
        <w:rPr>
          <w:lang w:val="es-SV"/>
        </w:rPr>
      </w:pPr>
      <w:r w:rsidRPr="002A2C22">
        <w:rPr>
          <w:noProof/>
          <w:lang w:val="es-SV"/>
        </w:rPr>
        <w:lastRenderedPageBreak/>
        <w:drawing>
          <wp:inline distT="0" distB="0" distL="0" distR="0" wp14:anchorId="3E9E23BC" wp14:editId="07DE0961">
            <wp:extent cx="5612130" cy="2492375"/>
            <wp:effectExtent l="0" t="0" r="762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2492375"/>
                    </a:xfrm>
                    <a:prstGeom prst="rect">
                      <a:avLst/>
                    </a:prstGeom>
                  </pic:spPr>
                </pic:pic>
              </a:graphicData>
            </a:graphic>
          </wp:inline>
        </w:drawing>
      </w:r>
    </w:p>
    <w:p w14:paraId="6A0375D8" w14:textId="1AF80542" w:rsidR="00D72C28" w:rsidRPr="002A2C22" w:rsidRDefault="00D72C28" w:rsidP="00D72C28">
      <w:pPr>
        <w:pStyle w:val="Descripci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10B06">
        <w:rPr>
          <w:noProof/>
          <w:lang w:val="es-SV"/>
        </w:rPr>
        <w:t>22</w:t>
      </w:r>
      <w:r w:rsidRPr="002A2C22">
        <w:rPr>
          <w:lang w:val="es-SV"/>
        </w:rPr>
        <w:fldChar w:fldCharType="end"/>
      </w:r>
      <w:r w:rsidRPr="002A2C22">
        <w:rPr>
          <w:lang w:val="es-SV"/>
        </w:rPr>
        <w:t>. Interfaz de ingreso de documento de identidad</w:t>
      </w:r>
    </w:p>
    <w:p w14:paraId="4ADEA478" w14:textId="77777777" w:rsidR="00D72C28" w:rsidRPr="002A2C22" w:rsidRDefault="00D72C28" w:rsidP="00D72C28">
      <w:pPr>
        <w:spacing w:line="360" w:lineRule="auto"/>
        <w:rPr>
          <w:lang w:val="es-SV"/>
        </w:rPr>
      </w:pPr>
    </w:p>
    <w:p w14:paraId="767EB0CA" w14:textId="5C48D585" w:rsidR="00D72C28" w:rsidRPr="002A2C22" w:rsidRDefault="00D72C28" w:rsidP="00D72C28">
      <w:pPr>
        <w:pStyle w:val="Prrafodelista"/>
        <w:numPr>
          <w:ilvl w:val="0"/>
          <w:numId w:val="18"/>
        </w:numPr>
        <w:spacing w:line="360" w:lineRule="auto"/>
        <w:rPr>
          <w:lang w:val="es-SV"/>
        </w:rPr>
      </w:pPr>
      <w:r w:rsidRPr="002A2C22">
        <w:rPr>
          <w:lang w:val="es-SV"/>
        </w:rPr>
        <w:t>Luego del ingreso de las credenciales se enviará una notificación a la APP de su número de celular, de modo que pueda realizar la confirmación del inicio de sesión.</w:t>
      </w:r>
    </w:p>
    <w:p w14:paraId="71343DE8" w14:textId="14849F83" w:rsidR="00D72C28" w:rsidRPr="002A2C22" w:rsidRDefault="00D72C28" w:rsidP="00D72C28">
      <w:pPr>
        <w:spacing w:line="360" w:lineRule="auto"/>
        <w:rPr>
          <w:lang w:val="es-SV"/>
        </w:rPr>
      </w:pPr>
    </w:p>
    <w:p w14:paraId="57B7ED63" w14:textId="77777777" w:rsidR="00D72C28" w:rsidRPr="002A2C22" w:rsidRDefault="00D72C28" w:rsidP="00D72C28">
      <w:pPr>
        <w:keepNext/>
        <w:spacing w:line="360" w:lineRule="auto"/>
        <w:jc w:val="center"/>
        <w:rPr>
          <w:lang w:val="es-SV"/>
        </w:rPr>
      </w:pPr>
      <w:r w:rsidRPr="002A2C22">
        <w:rPr>
          <w:noProof/>
          <w:lang w:val="es-SV"/>
        </w:rPr>
        <w:drawing>
          <wp:inline distT="0" distB="0" distL="0" distR="0" wp14:anchorId="6D3F5165" wp14:editId="08714CBF">
            <wp:extent cx="5612130" cy="2521585"/>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2521585"/>
                    </a:xfrm>
                    <a:prstGeom prst="rect">
                      <a:avLst/>
                    </a:prstGeom>
                  </pic:spPr>
                </pic:pic>
              </a:graphicData>
            </a:graphic>
          </wp:inline>
        </w:drawing>
      </w:r>
    </w:p>
    <w:p w14:paraId="3EE81BAA" w14:textId="49E9859C" w:rsidR="00D72C28" w:rsidRPr="002A2C22" w:rsidRDefault="00D72C28" w:rsidP="00D72C28">
      <w:pPr>
        <w:pStyle w:val="Descripci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10B06">
        <w:rPr>
          <w:noProof/>
          <w:lang w:val="es-SV"/>
        </w:rPr>
        <w:t>23</w:t>
      </w:r>
      <w:r w:rsidRPr="002A2C22">
        <w:rPr>
          <w:lang w:val="es-SV"/>
        </w:rPr>
        <w:fldChar w:fldCharType="end"/>
      </w:r>
      <w:r w:rsidRPr="002A2C22">
        <w:rPr>
          <w:lang w:val="es-SV"/>
        </w:rPr>
        <w:t>. Interfaz de envío de notificación</w:t>
      </w:r>
    </w:p>
    <w:p w14:paraId="0AB6D9FA" w14:textId="77777777" w:rsidR="00D72C28" w:rsidRPr="002A2C22" w:rsidRDefault="00D72C28" w:rsidP="00D72C28">
      <w:pPr>
        <w:spacing w:line="360" w:lineRule="auto"/>
        <w:rPr>
          <w:lang w:val="es-SV"/>
        </w:rPr>
      </w:pPr>
    </w:p>
    <w:p w14:paraId="604A1441" w14:textId="28B495E0" w:rsidR="00D72C28" w:rsidRPr="002A2C22" w:rsidRDefault="00D72C28" w:rsidP="00D72C28">
      <w:pPr>
        <w:pStyle w:val="Prrafodelista"/>
        <w:numPr>
          <w:ilvl w:val="0"/>
          <w:numId w:val="18"/>
        </w:numPr>
        <w:spacing w:line="360" w:lineRule="auto"/>
        <w:rPr>
          <w:lang w:val="es-SV"/>
        </w:rPr>
      </w:pPr>
      <w:r w:rsidRPr="002A2C22">
        <w:rPr>
          <w:lang w:val="es-SV"/>
        </w:rPr>
        <w:lastRenderedPageBreak/>
        <w:t>Una vez se confirme por medio del celular se cargará la interfaz de solicitud de firma del documento cargado, para continuar, se recomienda que descargue el archivo para corroborar que es el correcto, luego marque la casilla de “Leí el documento”.</w:t>
      </w:r>
    </w:p>
    <w:p w14:paraId="32E67B6E" w14:textId="2839A046" w:rsidR="00D72C28" w:rsidRPr="002A2C22" w:rsidRDefault="00D72C28" w:rsidP="00D72C28">
      <w:pPr>
        <w:spacing w:line="360" w:lineRule="auto"/>
        <w:rPr>
          <w:lang w:val="es-SV"/>
        </w:rPr>
      </w:pPr>
    </w:p>
    <w:p w14:paraId="0BD410AE" w14:textId="77777777" w:rsidR="00D8496D" w:rsidRPr="002A2C22" w:rsidRDefault="00D8496D" w:rsidP="00D8496D">
      <w:pPr>
        <w:keepNext/>
        <w:spacing w:line="360" w:lineRule="auto"/>
        <w:jc w:val="center"/>
        <w:rPr>
          <w:lang w:val="es-SV"/>
        </w:rPr>
      </w:pPr>
      <w:r w:rsidRPr="002A2C22">
        <w:rPr>
          <w:noProof/>
          <w:lang w:val="es-SV"/>
        </w:rPr>
        <w:drawing>
          <wp:inline distT="0" distB="0" distL="0" distR="0" wp14:anchorId="152DD8E6" wp14:editId="06D715BF">
            <wp:extent cx="5612130" cy="2594610"/>
            <wp:effectExtent l="0" t="0" r="7620" b="0"/>
            <wp:docPr id="23" name="Imagen 23" descr="Captura de pantalla de un celular en la ma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Captura de pantalla de un celular en la mano&#10;&#10;Descripción generada automáticamente"/>
                    <pic:cNvPicPr/>
                  </pic:nvPicPr>
                  <pic:blipFill>
                    <a:blip r:embed="rId29"/>
                    <a:stretch>
                      <a:fillRect/>
                    </a:stretch>
                  </pic:blipFill>
                  <pic:spPr>
                    <a:xfrm>
                      <a:off x="0" y="0"/>
                      <a:ext cx="5612130" cy="2594610"/>
                    </a:xfrm>
                    <a:prstGeom prst="rect">
                      <a:avLst/>
                    </a:prstGeom>
                  </pic:spPr>
                </pic:pic>
              </a:graphicData>
            </a:graphic>
          </wp:inline>
        </w:drawing>
      </w:r>
    </w:p>
    <w:p w14:paraId="45C6722C" w14:textId="0958F5B7" w:rsidR="00D8496D" w:rsidRPr="002A2C22" w:rsidRDefault="00D8496D" w:rsidP="00D8496D">
      <w:pPr>
        <w:pStyle w:val="Descripci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10B06">
        <w:rPr>
          <w:noProof/>
          <w:lang w:val="es-SV"/>
        </w:rPr>
        <w:t>24</w:t>
      </w:r>
      <w:r w:rsidRPr="002A2C22">
        <w:rPr>
          <w:lang w:val="es-SV"/>
        </w:rPr>
        <w:fldChar w:fldCharType="end"/>
      </w:r>
      <w:r w:rsidRPr="002A2C22">
        <w:rPr>
          <w:lang w:val="es-SV"/>
        </w:rPr>
        <w:t>. Interfaz de solicitud de firma</w:t>
      </w:r>
    </w:p>
    <w:p w14:paraId="68ED17E2" w14:textId="77777777" w:rsidR="00D72C28" w:rsidRPr="002A2C22" w:rsidRDefault="00D72C28" w:rsidP="00D72C28">
      <w:pPr>
        <w:spacing w:line="360" w:lineRule="auto"/>
        <w:rPr>
          <w:lang w:val="es-SV"/>
        </w:rPr>
      </w:pPr>
    </w:p>
    <w:p w14:paraId="4EB9F943" w14:textId="6A7C142B" w:rsidR="003368E1" w:rsidRPr="002A2C22" w:rsidRDefault="00D72C28" w:rsidP="00D72C28">
      <w:pPr>
        <w:pStyle w:val="Prrafodelista"/>
        <w:numPr>
          <w:ilvl w:val="0"/>
          <w:numId w:val="18"/>
        </w:numPr>
        <w:spacing w:line="360" w:lineRule="auto"/>
        <w:rPr>
          <w:lang w:val="es-SV"/>
        </w:rPr>
      </w:pPr>
      <w:r w:rsidRPr="002A2C22">
        <w:rPr>
          <w:lang w:val="es-SV"/>
        </w:rPr>
        <w:t xml:space="preserve">Para continuar </w:t>
      </w:r>
      <w:r w:rsidR="00D8496D" w:rsidRPr="002A2C22">
        <w:rPr>
          <w:lang w:val="es-SV"/>
        </w:rPr>
        <w:t>se le solicitará el ingreso del PIN asociado a su usuario, después haga clic en “Continuar”.</w:t>
      </w:r>
    </w:p>
    <w:p w14:paraId="4A9F67DD" w14:textId="77777777" w:rsidR="00D8496D" w:rsidRPr="002A2C22" w:rsidRDefault="00D8496D" w:rsidP="00D8496D">
      <w:pPr>
        <w:keepNext/>
        <w:spacing w:line="360" w:lineRule="auto"/>
        <w:jc w:val="center"/>
        <w:rPr>
          <w:lang w:val="es-SV"/>
        </w:rPr>
      </w:pPr>
      <w:r w:rsidRPr="002A2C22">
        <w:rPr>
          <w:noProof/>
          <w:lang w:val="es-SV"/>
        </w:rPr>
        <w:lastRenderedPageBreak/>
        <w:drawing>
          <wp:inline distT="0" distB="0" distL="0" distR="0" wp14:anchorId="42AEB71F" wp14:editId="7D1CA3AC">
            <wp:extent cx="5612130" cy="2575560"/>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2575560"/>
                    </a:xfrm>
                    <a:prstGeom prst="rect">
                      <a:avLst/>
                    </a:prstGeom>
                  </pic:spPr>
                </pic:pic>
              </a:graphicData>
            </a:graphic>
          </wp:inline>
        </w:drawing>
      </w:r>
    </w:p>
    <w:p w14:paraId="351EACC2" w14:textId="63CB24C5" w:rsidR="00D8496D" w:rsidRPr="002A2C22" w:rsidRDefault="00D8496D" w:rsidP="00D8496D">
      <w:pPr>
        <w:pStyle w:val="Descripci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10B06">
        <w:rPr>
          <w:noProof/>
          <w:lang w:val="es-SV"/>
        </w:rPr>
        <w:t>25</w:t>
      </w:r>
      <w:r w:rsidRPr="002A2C22">
        <w:rPr>
          <w:lang w:val="es-SV"/>
        </w:rPr>
        <w:fldChar w:fldCharType="end"/>
      </w:r>
      <w:r w:rsidRPr="002A2C22">
        <w:rPr>
          <w:lang w:val="es-SV"/>
        </w:rPr>
        <w:t>. Interfaz de ingreso de PIN</w:t>
      </w:r>
    </w:p>
    <w:p w14:paraId="69A87904" w14:textId="77777777" w:rsidR="00D8496D" w:rsidRPr="002A2C22" w:rsidRDefault="00D8496D" w:rsidP="00D8496D">
      <w:pPr>
        <w:spacing w:line="360" w:lineRule="auto"/>
        <w:rPr>
          <w:lang w:val="es-SV"/>
        </w:rPr>
      </w:pPr>
    </w:p>
    <w:p w14:paraId="56F92F96" w14:textId="495C0613" w:rsidR="00D8496D" w:rsidRPr="002A2C22" w:rsidRDefault="00D8496D" w:rsidP="00D72C28">
      <w:pPr>
        <w:pStyle w:val="Prrafodelista"/>
        <w:numPr>
          <w:ilvl w:val="0"/>
          <w:numId w:val="18"/>
        </w:numPr>
        <w:spacing w:line="360" w:lineRule="auto"/>
        <w:rPr>
          <w:lang w:val="es-SV"/>
        </w:rPr>
      </w:pPr>
      <w:r w:rsidRPr="002A2C22">
        <w:rPr>
          <w:lang w:val="es-SV"/>
        </w:rPr>
        <w:t>L</w:t>
      </w:r>
      <w:r w:rsidR="00A85AD3" w:rsidRPr="002A2C22">
        <w:rPr>
          <w:lang w:val="es-SV"/>
        </w:rPr>
        <w:t>uego del ingreso del PIN se muestra una ventana en la que se indica que se está procesando la solitud y generando la firma del documento.</w:t>
      </w:r>
    </w:p>
    <w:p w14:paraId="00952E7C" w14:textId="77777777" w:rsidR="00A85AD3" w:rsidRPr="002A2C22" w:rsidRDefault="00A85AD3" w:rsidP="00A85AD3">
      <w:pPr>
        <w:keepNext/>
        <w:spacing w:line="360" w:lineRule="auto"/>
        <w:jc w:val="center"/>
        <w:rPr>
          <w:lang w:val="es-SV"/>
        </w:rPr>
      </w:pPr>
      <w:r w:rsidRPr="002A2C22">
        <w:rPr>
          <w:noProof/>
          <w:lang w:val="es-SV"/>
        </w:rPr>
        <w:drawing>
          <wp:inline distT="0" distB="0" distL="0" distR="0" wp14:anchorId="208E1BF6" wp14:editId="6064D658">
            <wp:extent cx="5612130" cy="2472055"/>
            <wp:effectExtent l="0" t="0" r="7620" b="4445"/>
            <wp:docPr id="35" name="Imagen 35" descr="Imagen de la pantalla de un celular en la ma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magen de la pantalla de un celular en la mano&#10;&#10;Descripción generada automáticamente con confianza media"/>
                    <pic:cNvPicPr/>
                  </pic:nvPicPr>
                  <pic:blipFill>
                    <a:blip r:embed="rId31"/>
                    <a:stretch>
                      <a:fillRect/>
                    </a:stretch>
                  </pic:blipFill>
                  <pic:spPr>
                    <a:xfrm>
                      <a:off x="0" y="0"/>
                      <a:ext cx="5612130" cy="2472055"/>
                    </a:xfrm>
                    <a:prstGeom prst="rect">
                      <a:avLst/>
                    </a:prstGeom>
                  </pic:spPr>
                </pic:pic>
              </a:graphicData>
            </a:graphic>
          </wp:inline>
        </w:drawing>
      </w:r>
    </w:p>
    <w:p w14:paraId="742B8B0C" w14:textId="56D424BD" w:rsidR="00A85AD3" w:rsidRPr="002A2C22" w:rsidRDefault="00A85AD3" w:rsidP="00A85AD3">
      <w:pPr>
        <w:pStyle w:val="Descripci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10B06">
        <w:rPr>
          <w:noProof/>
          <w:lang w:val="es-SV"/>
        </w:rPr>
        <w:t>26</w:t>
      </w:r>
      <w:r w:rsidRPr="002A2C22">
        <w:rPr>
          <w:lang w:val="es-SV"/>
        </w:rPr>
        <w:fldChar w:fldCharType="end"/>
      </w:r>
      <w:r w:rsidRPr="002A2C22">
        <w:rPr>
          <w:lang w:val="es-SV"/>
        </w:rPr>
        <w:t>. Interfaz de generación de firma</w:t>
      </w:r>
    </w:p>
    <w:p w14:paraId="45466814" w14:textId="77777777" w:rsidR="00A85AD3" w:rsidRPr="002A2C22" w:rsidRDefault="00A85AD3" w:rsidP="00A85AD3">
      <w:pPr>
        <w:spacing w:line="360" w:lineRule="auto"/>
        <w:rPr>
          <w:lang w:val="es-SV"/>
        </w:rPr>
      </w:pPr>
    </w:p>
    <w:p w14:paraId="3AC423AB" w14:textId="59D15D01" w:rsidR="00A85AD3" w:rsidRPr="002A2C22" w:rsidRDefault="00A85AD3" w:rsidP="00D72C28">
      <w:pPr>
        <w:pStyle w:val="Prrafodelista"/>
        <w:numPr>
          <w:ilvl w:val="0"/>
          <w:numId w:val="18"/>
        </w:numPr>
        <w:spacing w:line="360" w:lineRule="auto"/>
        <w:rPr>
          <w:lang w:val="es-SV"/>
        </w:rPr>
      </w:pPr>
      <w:r w:rsidRPr="002A2C22">
        <w:rPr>
          <w:lang w:val="es-SV"/>
        </w:rPr>
        <w:lastRenderedPageBreak/>
        <w:t>Para finalizar se redirigirá nuevamente a la interfaz de AGESIC donde se le notificará que el documento se ha firmado con éxito y se habilita la descarga del documento.</w:t>
      </w:r>
    </w:p>
    <w:p w14:paraId="6D4E503E" w14:textId="77777777" w:rsidR="00A85AD3" w:rsidRPr="002A2C22" w:rsidRDefault="00A85AD3" w:rsidP="00A85AD3">
      <w:pPr>
        <w:keepNext/>
        <w:spacing w:line="360" w:lineRule="auto"/>
        <w:jc w:val="center"/>
        <w:rPr>
          <w:lang w:val="es-SV"/>
        </w:rPr>
      </w:pPr>
      <w:r w:rsidRPr="002A2C22">
        <w:rPr>
          <w:noProof/>
          <w:lang w:val="es-SV"/>
        </w:rPr>
        <w:drawing>
          <wp:inline distT="0" distB="0" distL="0" distR="0" wp14:anchorId="1AE50A46" wp14:editId="6229EFFE">
            <wp:extent cx="5612130" cy="2193925"/>
            <wp:effectExtent l="0" t="0" r="7620" b="0"/>
            <wp:docPr id="42" name="Imagen 4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Texto, Aplicación&#10;&#10;Descripción generada automáticamente"/>
                    <pic:cNvPicPr/>
                  </pic:nvPicPr>
                  <pic:blipFill>
                    <a:blip r:embed="rId32"/>
                    <a:stretch>
                      <a:fillRect/>
                    </a:stretch>
                  </pic:blipFill>
                  <pic:spPr>
                    <a:xfrm>
                      <a:off x="0" y="0"/>
                      <a:ext cx="5612130" cy="2193925"/>
                    </a:xfrm>
                    <a:prstGeom prst="rect">
                      <a:avLst/>
                    </a:prstGeom>
                  </pic:spPr>
                </pic:pic>
              </a:graphicData>
            </a:graphic>
          </wp:inline>
        </w:drawing>
      </w:r>
    </w:p>
    <w:p w14:paraId="7D5160D5" w14:textId="6C5D3475" w:rsidR="003368E1" w:rsidRPr="002A2C22" w:rsidRDefault="00A85AD3" w:rsidP="00A85AD3">
      <w:pPr>
        <w:pStyle w:val="Descripci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10B06">
        <w:rPr>
          <w:noProof/>
          <w:lang w:val="es-SV"/>
        </w:rPr>
        <w:t>27</w:t>
      </w:r>
      <w:r w:rsidRPr="002A2C22">
        <w:rPr>
          <w:lang w:val="es-SV"/>
        </w:rPr>
        <w:fldChar w:fldCharType="end"/>
      </w:r>
      <w:r w:rsidRPr="002A2C22">
        <w:rPr>
          <w:lang w:val="es-SV"/>
        </w:rPr>
        <w:t>. Interfaz de documento firmado</w:t>
      </w:r>
    </w:p>
    <w:p w14:paraId="3D268FF2" w14:textId="2BC530DE" w:rsidR="003368E1" w:rsidRPr="002A2C22" w:rsidRDefault="00A85AD3" w:rsidP="00251838">
      <w:pPr>
        <w:spacing w:line="360" w:lineRule="auto"/>
        <w:rPr>
          <w:lang w:val="es-SV"/>
        </w:rPr>
      </w:pPr>
      <w:r w:rsidRPr="002A2C22">
        <w:rPr>
          <w:lang w:val="es-SV"/>
        </w:rPr>
        <w:t>Al descargar el documento y abrirlo usando un visor de PDF, podrá corroborar que el documento se firmó correctamente.</w:t>
      </w:r>
    </w:p>
    <w:p w14:paraId="21B7E2EC" w14:textId="77777777" w:rsidR="00A85AD3" w:rsidRPr="002A2C22" w:rsidRDefault="00A85AD3" w:rsidP="00A85AD3">
      <w:pPr>
        <w:keepNext/>
        <w:spacing w:line="360" w:lineRule="auto"/>
        <w:jc w:val="center"/>
        <w:rPr>
          <w:lang w:val="es-SV"/>
        </w:rPr>
      </w:pPr>
      <w:r w:rsidRPr="002A2C22">
        <w:rPr>
          <w:noProof/>
          <w:lang w:val="es-SV"/>
        </w:rPr>
        <w:drawing>
          <wp:inline distT="0" distB="0" distL="0" distR="0" wp14:anchorId="2481621A" wp14:editId="4EC24E14">
            <wp:extent cx="5612130" cy="2592705"/>
            <wp:effectExtent l="0" t="0" r="7620" b="0"/>
            <wp:docPr id="49" name="Imagen 4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Texto&#10;&#10;Descripción generada automáticamente"/>
                    <pic:cNvPicPr/>
                  </pic:nvPicPr>
                  <pic:blipFill>
                    <a:blip r:embed="rId33"/>
                    <a:stretch>
                      <a:fillRect/>
                    </a:stretch>
                  </pic:blipFill>
                  <pic:spPr>
                    <a:xfrm>
                      <a:off x="0" y="0"/>
                      <a:ext cx="5612130" cy="2592705"/>
                    </a:xfrm>
                    <a:prstGeom prst="rect">
                      <a:avLst/>
                    </a:prstGeom>
                  </pic:spPr>
                </pic:pic>
              </a:graphicData>
            </a:graphic>
          </wp:inline>
        </w:drawing>
      </w:r>
    </w:p>
    <w:p w14:paraId="46F0777C" w14:textId="41A33001" w:rsidR="00A85AD3" w:rsidRPr="002A2C22" w:rsidRDefault="00A85AD3" w:rsidP="00A85AD3">
      <w:pPr>
        <w:pStyle w:val="Descripci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10B06">
        <w:rPr>
          <w:noProof/>
          <w:lang w:val="es-SV"/>
        </w:rPr>
        <w:t>28</w:t>
      </w:r>
      <w:r w:rsidRPr="002A2C22">
        <w:rPr>
          <w:lang w:val="es-SV"/>
        </w:rPr>
        <w:fldChar w:fldCharType="end"/>
      </w:r>
      <w:r w:rsidRPr="002A2C22">
        <w:rPr>
          <w:lang w:val="es-SV"/>
        </w:rPr>
        <w:t>. Interfaz de documento firmado</w:t>
      </w:r>
    </w:p>
    <w:p w14:paraId="23B8B996" w14:textId="6FA2F58A" w:rsidR="00A85AD3" w:rsidRPr="002A2C22" w:rsidRDefault="00A85AD3" w:rsidP="00251838">
      <w:pPr>
        <w:spacing w:line="360" w:lineRule="auto"/>
        <w:rPr>
          <w:lang w:val="es-SV"/>
        </w:rPr>
      </w:pPr>
    </w:p>
    <w:p w14:paraId="086F47F3" w14:textId="641AEA23" w:rsidR="00567F3D" w:rsidRPr="002A2C22" w:rsidRDefault="00567F3D" w:rsidP="00567F3D">
      <w:pPr>
        <w:pStyle w:val="Ttulo3"/>
        <w:rPr>
          <w:lang w:val="es-SV"/>
        </w:rPr>
      </w:pPr>
      <w:bookmarkStart w:id="6" w:name="_Toc119656672"/>
      <w:proofErr w:type="spellStart"/>
      <w:r w:rsidRPr="002A2C22">
        <w:rPr>
          <w:lang w:val="es-SV"/>
        </w:rPr>
        <w:lastRenderedPageBreak/>
        <w:t>TuID</w:t>
      </w:r>
      <w:proofErr w:type="spellEnd"/>
      <w:r w:rsidRPr="002A2C22">
        <w:rPr>
          <w:lang w:val="es-SV"/>
        </w:rPr>
        <w:t xml:space="preserve"> Antel</w:t>
      </w:r>
      <w:bookmarkEnd w:id="6"/>
    </w:p>
    <w:p w14:paraId="3027F7F7" w14:textId="77777777" w:rsidR="00567F3D" w:rsidRPr="002A2C22" w:rsidRDefault="00567F3D" w:rsidP="00567F3D">
      <w:pPr>
        <w:spacing w:line="360" w:lineRule="auto"/>
        <w:rPr>
          <w:lang w:val="es-SV"/>
        </w:rPr>
      </w:pPr>
    </w:p>
    <w:p w14:paraId="07A56B87" w14:textId="77777777" w:rsidR="00567F3D" w:rsidRPr="002A2C22" w:rsidRDefault="00567F3D" w:rsidP="00567F3D">
      <w:pPr>
        <w:pStyle w:val="Prrafodelista"/>
        <w:numPr>
          <w:ilvl w:val="0"/>
          <w:numId w:val="19"/>
        </w:numPr>
        <w:spacing w:line="360" w:lineRule="auto"/>
        <w:rPr>
          <w:lang w:val="es-SV"/>
        </w:rPr>
      </w:pPr>
      <w:r w:rsidRPr="002A2C22">
        <w:rPr>
          <w:lang w:val="es-SV"/>
        </w:rPr>
        <w:t>Acceder a la URL del sitio de AGESIC, para firmar un documento, seleccione la opción de “Firmar documentos”.</w:t>
      </w:r>
    </w:p>
    <w:p w14:paraId="701AC307" w14:textId="77777777" w:rsidR="00567F3D" w:rsidRPr="002A2C22" w:rsidRDefault="00567F3D" w:rsidP="00567F3D">
      <w:pPr>
        <w:keepNext/>
        <w:spacing w:line="360" w:lineRule="auto"/>
        <w:jc w:val="center"/>
        <w:rPr>
          <w:lang w:val="es-SV"/>
        </w:rPr>
      </w:pPr>
      <w:r w:rsidRPr="002A2C22">
        <w:rPr>
          <w:noProof/>
          <w:lang w:val="es-SV"/>
        </w:rPr>
        <w:drawing>
          <wp:inline distT="0" distB="0" distL="0" distR="0" wp14:anchorId="2B64BC87" wp14:editId="52A15C63">
            <wp:extent cx="5612130" cy="2555240"/>
            <wp:effectExtent l="0" t="0" r="7620" b="0"/>
            <wp:docPr id="53" name="Imagen 5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 Correo electrónico&#10;&#10;Descripción generada automáticamente"/>
                    <pic:cNvPicPr/>
                  </pic:nvPicPr>
                  <pic:blipFill>
                    <a:blip r:embed="rId9"/>
                    <a:stretch>
                      <a:fillRect/>
                    </a:stretch>
                  </pic:blipFill>
                  <pic:spPr>
                    <a:xfrm>
                      <a:off x="0" y="0"/>
                      <a:ext cx="5612130" cy="2555240"/>
                    </a:xfrm>
                    <a:prstGeom prst="rect">
                      <a:avLst/>
                    </a:prstGeom>
                  </pic:spPr>
                </pic:pic>
              </a:graphicData>
            </a:graphic>
          </wp:inline>
        </w:drawing>
      </w:r>
    </w:p>
    <w:p w14:paraId="4DB8CB18" w14:textId="09DD1F41" w:rsidR="00567F3D" w:rsidRPr="002A2C22" w:rsidRDefault="00567F3D" w:rsidP="00567F3D">
      <w:pPr>
        <w:pStyle w:val="Descripci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10B06">
        <w:rPr>
          <w:noProof/>
          <w:lang w:val="es-SV"/>
        </w:rPr>
        <w:t>29</w:t>
      </w:r>
      <w:r w:rsidRPr="002A2C22">
        <w:rPr>
          <w:lang w:val="es-SV"/>
        </w:rPr>
        <w:fldChar w:fldCharType="end"/>
      </w:r>
      <w:r w:rsidRPr="002A2C22">
        <w:rPr>
          <w:lang w:val="es-SV"/>
        </w:rPr>
        <w:t>. Interfaz de sitio de AGESIC</w:t>
      </w:r>
    </w:p>
    <w:p w14:paraId="455432C2" w14:textId="77777777" w:rsidR="00567F3D" w:rsidRPr="002A2C22" w:rsidRDefault="00567F3D" w:rsidP="00567F3D">
      <w:pPr>
        <w:spacing w:line="360" w:lineRule="auto"/>
        <w:rPr>
          <w:lang w:val="es-SV"/>
        </w:rPr>
      </w:pPr>
    </w:p>
    <w:p w14:paraId="4A2C0A8D" w14:textId="508DBDB9" w:rsidR="00567F3D" w:rsidRPr="002A2C22" w:rsidRDefault="00567F3D" w:rsidP="00567F3D">
      <w:pPr>
        <w:pStyle w:val="Prrafodelista"/>
        <w:numPr>
          <w:ilvl w:val="0"/>
          <w:numId w:val="19"/>
        </w:numPr>
        <w:spacing w:line="360" w:lineRule="auto"/>
        <w:rPr>
          <w:lang w:val="es-SV"/>
        </w:rPr>
      </w:pPr>
      <w:r w:rsidRPr="002A2C22">
        <w:rPr>
          <w:lang w:val="es-SV"/>
        </w:rPr>
        <w:t>La interfaz desplegará una lista de opciones que permiten al usuario seleccionar el método a utilizar para utilizar la firma, de estas seleccione “Firmar con navegador” de la sección “</w:t>
      </w:r>
      <w:proofErr w:type="spellStart"/>
      <w:r w:rsidRPr="002A2C22">
        <w:rPr>
          <w:lang w:val="es-SV"/>
        </w:rPr>
        <w:t>TuID</w:t>
      </w:r>
      <w:proofErr w:type="spellEnd"/>
      <w:r w:rsidRPr="002A2C22">
        <w:rPr>
          <w:lang w:val="es-SV"/>
        </w:rPr>
        <w:t xml:space="preserve"> Antel”.</w:t>
      </w:r>
    </w:p>
    <w:p w14:paraId="4B49A12D" w14:textId="77777777" w:rsidR="00567F3D" w:rsidRPr="002A2C22" w:rsidRDefault="00567F3D" w:rsidP="00567F3D">
      <w:pPr>
        <w:keepNext/>
        <w:spacing w:line="360" w:lineRule="auto"/>
        <w:jc w:val="center"/>
        <w:rPr>
          <w:lang w:val="es-SV"/>
        </w:rPr>
      </w:pPr>
      <w:r w:rsidRPr="002A2C22">
        <w:rPr>
          <w:noProof/>
          <w:lang w:val="es-SV"/>
        </w:rPr>
        <w:lastRenderedPageBreak/>
        <w:drawing>
          <wp:inline distT="0" distB="0" distL="0" distR="0" wp14:anchorId="1E18B2E4" wp14:editId="1673822B">
            <wp:extent cx="4072243" cy="5229225"/>
            <wp:effectExtent l="0" t="0" r="5080" b="0"/>
            <wp:docPr id="65" name="Imagen 6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Interfaz de usuario gráfica, Aplicación&#10;&#10;Descripción generada automáticamente"/>
                    <pic:cNvPicPr/>
                  </pic:nvPicPr>
                  <pic:blipFill>
                    <a:blip r:embed="rId34"/>
                    <a:stretch>
                      <a:fillRect/>
                    </a:stretch>
                  </pic:blipFill>
                  <pic:spPr>
                    <a:xfrm>
                      <a:off x="0" y="0"/>
                      <a:ext cx="4077124" cy="5235492"/>
                    </a:xfrm>
                    <a:prstGeom prst="rect">
                      <a:avLst/>
                    </a:prstGeom>
                  </pic:spPr>
                </pic:pic>
              </a:graphicData>
            </a:graphic>
          </wp:inline>
        </w:drawing>
      </w:r>
    </w:p>
    <w:p w14:paraId="68B43F31" w14:textId="7AFE4CAC" w:rsidR="00567F3D" w:rsidRPr="002A2C22" w:rsidRDefault="00567F3D" w:rsidP="00567F3D">
      <w:pPr>
        <w:pStyle w:val="Descripci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10B06">
        <w:rPr>
          <w:noProof/>
          <w:lang w:val="es-SV"/>
        </w:rPr>
        <w:t>30</w:t>
      </w:r>
      <w:r w:rsidRPr="002A2C22">
        <w:rPr>
          <w:lang w:val="es-SV"/>
        </w:rPr>
        <w:fldChar w:fldCharType="end"/>
      </w:r>
      <w:r w:rsidRPr="002A2C22">
        <w:rPr>
          <w:lang w:val="es-SV"/>
        </w:rPr>
        <w:t>. Interfaz de selección de método de firma</w:t>
      </w:r>
    </w:p>
    <w:p w14:paraId="656EC359" w14:textId="77777777" w:rsidR="00567F3D" w:rsidRPr="002A2C22" w:rsidRDefault="00567F3D" w:rsidP="00567F3D">
      <w:pPr>
        <w:spacing w:line="360" w:lineRule="auto"/>
        <w:rPr>
          <w:lang w:val="es-SV"/>
        </w:rPr>
      </w:pPr>
    </w:p>
    <w:p w14:paraId="654908E4" w14:textId="77777777" w:rsidR="00567F3D" w:rsidRPr="002A2C22" w:rsidRDefault="00567F3D" w:rsidP="00567F3D">
      <w:pPr>
        <w:pStyle w:val="Prrafodelista"/>
        <w:numPr>
          <w:ilvl w:val="0"/>
          <w:numId w:val="19"/>
        </w:numPr>
        <w:spacing w:line="360" w:lineRule="auto"/>
        <w:rPr>
          <w:lang w:val="es-SV"/>
        </w:rPr>
      </w:pPr>
      <w:r w:rsidRPr="002A2C22">
        <w:rPr>
          <w:lang w:val="es-SV"/>
        </w:rPr>
        <w:t>Luego se presenta en pantalla una interfaz donde debe cargar el archivo PDF que desee firmar. La carga puede realizarla “arrastrando” el archivo o “seleccionando” el archivo desde donde tenga el documento a firmar.</w:t>
      </w:r>
    </w:p>
    <w:p w14:paraId="3DE711AF" w14:textId="77777777" w:rsidR="00567F3D" w:rsidRPr="002A2C22" w:rsidRDefault="00567F3D" w:rsidP="00567F3D">
      <w:pPr>
        <w:keepNext/>
        <w:spacing w:line="360" w:lineRule="auto"/>
        <w:jc w:val="center"/>
        <w:rPr>
          <w:lang w:val="es-SV"/>
        </w:rPr>
      </w:pPr>
      <w:r w:rsidRPr="002A2C22">
        <w:rPr>
          <w:noProof/>
          <w:lang w:val="es-SV"/>
        </w:rPr>
        <w:lastRenderedPageBreak/>
        <w:drawing>
          <wp:inline distT="0" distB="0" distL="0" distR="0" wp14:anchorId="3367E3D9" wp14:editId="339CDB11">
            <wp:extent cx="5612130" cy="2812415"/>
            <wp:effectExtent l="0" t="0" r="7620" b="6985"/>
            <wp:docPr id="55" name="Imagen 5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 Correo electrónico&#10;&#10;Descripción generada automáticamente"/>
                    <pic:cNvPicPr/>
                  </pic:nvPicPr>
                  <pic:blipFill>
                    <a:blip r:embed="rId11"/>
                    <a:stretch>
                      <a:fillRect/>
                    </a:stretch>
                  </pic:blipFill>
                  <pic:spPr>
                    <a:xfrm>
                      <a:off x="0" y="0"/>
                      <a:ext cx="5612130" cy="2812415"/>
                    </a:xfrm>
                    <a:prstGeom prst="rect">
                      <a:avLst/>
                    </a:prstGeom>
                  </pic:spPr>
                </pic:pic>
              </a:graphicData>
            </a:graphic>
          </wp:inline>
        </w:drawing>
      </w:r>
    </w:p>
    <w:p w14:paraId="649E2DE7" w14:textId="2155B82A" w:rsidR="00567F3D" w:rsidRPr="002A2C22" w:rsidRDefault="00567F3D" w:rsidP="00567F3D">
      <w:pPr>
        <w:pStyle w:val="Descripci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10B06">
        <w:rPr>
          <w:noProof/>
          <w:lang w:val="es-SV"/>
        </w:rPr>
        <w:t>31</w:t>
      </w:r>
      <w:r w:rsidRPr="002A2C22">
        <w:rPr>
          <w:lang w:val="es-SV"/>
        </w:rPr>
        <w:fldChar w:fldCharType="end"/>
      </w:r>
      <w:r w:rsidRPr="002A2C22">
        <w:rPr>
          <w:lang w:val="es-SV"/>
        </w:rPr>
        <w:t>. Interfaz de selección de archivos</w:t>
      </w:r>
    </w:p>
    <w:p w14:paraId="2353F420" w14:textId="77777777" w:rsidR="00567F3D" w:rsidRPr="002A2C22" w:rsidRDefault="00567F3D" w:rsidP="00567F3D">
      <w:pPr>
        <w:spacing w:line="360" w:lineRule="auto"/>
        <w:rPr>
          <w:lang w:val="es-SV"/>
        </w:rPr>
      </w:pPr>
    </w:p>
    <w:p w14:paraId="66C9371B" w14:textId="77777777" w:rsidR="00567F3D" w:rsidRPr="002A2C22" w:rsidRDefault="00567F3D" w:rsidP="00567F3D">
      <w:pPr>
        <w:keepNext/>
        <w:spacing w:line="360" w:lineRule="auto"/>
        <w:jc w:val="center"/>
        <w:rPr>
          <w:lang w:val="es-SV"/>
        </w:rPr>
      </w:pPr>
      <w:r w:rsidRPr="002A2C22">
        <w:rPr>
          <w:noProof/>
          <w:lang w:val="es-SV"/>
        </w:rPr>
        <w:drawing>
          <wp:inline distT="0" distB="0" distL="0" distR="0" wp14:anchorId="238CEFD9" wp14:editId="70DA150C">
            <wp:extent cx="5612130" cy="2673985"/>
            <wp:effectExtent l="0" t="0" r="7620" b="0"/>
            <wp:docPr id="56" name="Imagen 5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 Aplicación&#10;&#10;Descripción generada automáticamente"/>
                    <pic:cNvPicPr/>
                  </pic:nvPicPr>
                  <pic:blipFill>
                    <a:blip r:embed="rId12"/>
                    <a:stretch>
                      <a:fillRect/>
                    </a:stretch>
                  </pic:blipFill>
                  <pic:spPr>
                    <a:xfrm>
                      <a:off x="0" y="0"/>
                      <a:ext cx="5612130" cy="2673985"/>
                    </a:xfrm>
                    <a:prstGeom prst="rect">
                      <a:avLst/>
                    </a:prstGeom>
                  </pic:spPr>
                </pic:pic>
              </a:graphicData>
            </a:graphic>
          </wp:inline>
        </w:drawing>
      </w:r>
    </w:p>
    <w:p w14:paraId="5053EB96" w14:textId="307F0C05" w:rsidR="00567F3D" w:rsidRPr="002A2C22" w:rsidRDefault="00567F3D" w:rsidP="00567F3D">
      <w:pPr>
        <w:pStyle w:val="Descripci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10B06">
        <w:rPr>
          <w:noProof/>
          <w:lang w:val="es-SV"/>
        </w:rPr>
        <w:t>32</w:t>
      </w:r>
      <w:r w:rsidRPr="002A2C22">
        <w:rPr>
          <w:lang w:val="es-SV"/>
        </w:rPr>
        <w:fldChar w:fldCharType="end"/>
      </w:r>
      <w:r w:rsidRPr="002A2C22">
        <w:rPr>
          <w:lang w:val="es-SV"/>
        </w:rPr>
        <w:t>. Interfaz de carga de archivo</w:t>
      </w:r>
    </w:p>
    <w:p w14:paraId="3E81BF18" w14:textId="77777777" w:rsidR="00567F3D" w:rsidRPr="002A2C22" w:rsidRDefault="00567F3D" w:rsidP="00567F3D">
      <w:pPr>
        <w:spacing w:line="360" w:lineRule="auto"/>
        <w:rPr>
          <w:lang w:val="es-SV"/>
        </w:rPr>
      </w:pPr>
    </w:p>
    <w:p w14:paraId="128CE140" w14:textId="77777777" w:rsidR="00567F3D" w:rsidRPr="002A2C22" w:rsidRDefault="00567F3D" w:rsidP="00567F3D">
      <w:pPr>
        <w:spacing w:line="360" w:lineRule="auto"/>
        <w:rPr>
          <w:lang w:val="es-SV"/>
        </w:rPr>
      </w:pPr>
    </w:p>
    <w:p w14:paraId="41AA0C72" w14:textId="11102732" w:rsidR="00567F3D" w:rsidRPr="002A2C22" w:rsidRDefault="00567F3D" w:rsidP="00567F3D">
      <w:pPr>
        <w:pStyle w:val="Prrafodelista"/>
        <w:numPr>
          <w:ilvl w:val="0"/>
          <w:numId w:val="19"/>
        </w:numPr>
        <w:spacing w:line="360" w:lineRule="auto"/>
        <w:rPr>
          <w:lang w:val="es-SV"/>
        </w:rPr>
      </w:pPr>
      <w:r w:rsidRPr="002A2C22">
        <w:rPr>
          <w:lang w:val="es-SV"/>
        </w:rPr>
        <w:lastRenderedPageBreak/>
        <w:t xml:space="preserve">Al cargar el archivo, se le redirigirá automáticamente al sitio de </w:t>
      </w:r>
      <w:proofErr w:type="spellStart"/>
      <w:r w:rsidRPr="002A2C22">
        <w:rPr>
          <w:lang w:val="es-SV"/>
        </w:rPr>
        <w:t>TuID</w:t>
      </w:r>
      <w:proofErr w:type="spellEnd"/>
      <w:r w:rsidRPr="002A2C22">
        <w:rPr>
          <w:lang w:val="es-SV"/>
        </w:rPr>
        <w:t xml:space="preserve"> de Antel, en esta debe seleccionar el método para usar para la autenticación del usuario, en este caso, seleccione “Usuario y Contraseña”. </w:t>
      </w:r>
    </w:p>
    <w:p w14:paraId="33AC5418" w14:textId="77777777" w:rsidR="00567F3D" w:rsidRPr="002A2C22" w:rsidRDefault="00567F3D" w:rsidP="00567F3D">
      <w:pPr>
        <w:keepNext/>
        <w:spacing w:line="360" w:lineRule="auto"/>
        <w:jc w:val="center"/>
        <w:rPr>
          <w:lang w:val="es-SV"/>
        </w:rPr>
      </w:pPr>
      <w:r w:rsidRPr="002A2C22">
        <w:rPr>
          <w:noProof/>
          <w:lang w:val="es-SV"/>
        </w:rPr>
        <w:drawing>
          <wp:inline distT="0" distB="0" distL="0" distR="0" wp14:anchorId="7966568E" wp14:editId="7CC0E291">
            <wp:extent cx="5612130" cy="2572103"/>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12130" cy="2572103"/>
                    </a:xfrm>
                    <a:prstGeom prst="rect">
                      <a:avLst/>
                    </a:prstGeom>
                  </pic:spPr>
                </pic:pic>
              </a:graphicData>
            </a:graphic>
          </wp:inline>
        </w:drawing>
      </w:r>
    </w:p>
    <w:p w14:paraId="7522FF06" w14:textId="027BD4D3" w:rsidR="00567F3D" w:rsidRPr="002A2C22" w:rsidRDefault="00567F3D" w:rsidP="00567F3D">
      <w:pPr>
        <w:pStyle w:val="Descripci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10B06">
        <w:rPr>
          <w:noProof/>
          <w:lang w:val="es-SV"/>
        </w:rPr>
        <w:t>33</w:t>
      </w:r>
      <w:r w:rsidRPr="002A2C22">
        <w:rPr>
          <w:lang w:val="es-SV"/>
        </w:rPr>
        <w:fldChar w:fldCharType="end"/>
      </w:r>
      <w:r w:rsidRPr="002A2C22">
        <w:rPr>
          <w:lang w:val="es-SV"/>
        </w:rPr>
        <w:t>. Interfaz de seleccionar de método de autenticación</w:t>
      </w:r>
    </w:p>
    <w:p w14:paraId="5A9E6F02" w14:textId="77777777" w:rsidR="00567F3D" w:rsidRPr="002A2C22" w:rsidRDefault="00567F3D" w:rsidP="00567F3D">
      <w:pPr>
        <w:spacing w:line="360" w:lineRule="auto"/>
        <w:rPr>
          <w:lang w:val="es-SV"/>
        </w:rPr>
      </w:pPr>
    </w:p>
    <w:p w14:paraId="0B1573E0" w14:textId="40A3FCDB" w:rsidR="00567F3D" w:rsidRPr="002A2C22" w:rsidRDefault="00567F3D" w:rsidP="00567F3D">
      <w:pPr>
        <w:pStyle w:val="Prrafodelista"/>
        <w:numPr>
          <w:ilvl w:val="0"/>
          <w:numId w:val="19"/>
        </w:numPr>
        <w:spacing w:line="360" w:lineRule="auto"/>
        <w:rPr>
          <w:lang w:val="es-SV"/>
        </w:rPr>
      </w:pPr>
      <w:r w:rsidRPr="002A2C22">
        <w:rPr>
          <w:lang w:val="es-SV"/>
        </w:rPr>
        <w:t xml:space="preserve">A continuación, se cargará en pantalla la interfaz en la que sebe ingresar su </w:t>
      </w:r>
      <w:r w:rsidR="007C3BBD" w:rsidRPr="002A2C22">
        <w:rPr>
          <w:lang w:val="es-SV"/>
        </w:rPr>
        <w:t>usuario</w:t>
      </w:r>
      <w:r w:rsidRPr="002A2C22">
        <w:rPr>
          <w:lang w:val="es-SV"/>
        </w:rPr>
        <w:t xml:space="preserve"> y la contraseña asociada a su usuario, luego haga clic en el botón “Continuar”.</w:t>
      </w:r>
    </w:p>
    <w:p w14:paraId="510B0B2D" w14:textId="77777777" w:rsidR="00567F3D" w:rsidRPr="002A2C22" w:rsidRDefault="00567F3D" w:rsidP="00567F3D">
      <w:pPr>
        <w:spacing w:line="360" w:lineRule="auto"/>
        <w:rPr>
          <w:lang w:val="es-SV"/>
        </w:rPr>
      </w:pPr>
    </w:p>
    <w:p w14:paraId="2FB89D08" w14:textId="77777777" w:rsidR="00567F3D" w:rsidRPr="002A2C22" w:rsidRDefault="00567F3D" w:rsidP="00567F3D">
      <w:pPr>
        <w:keepNext/>
        <w:spacing w:line="360" w:lineRule="auto"/>
        <w:jc w:val="center"/>
        <w:rPr>
          <w:lang w:val="es-SV"/>
        </w:rPr>
      </w:pPr>
      <w:r w:rsidRPr="002A2C22">
        <w:rPr>
          <w:noProof/>
          <w:lang w:val="es-SV"/>
        </w:rPr>
        <w:lastRenderedPageBreak/>
        <w:drawing>
          <wp:inline distT="0" distB="0" distL="0" distR="0" wp14:anchorId="1622E695" wp14:editId="60D2FDE8">
            <wp:extent cx="5438168" cy="2492375"/>
            <wp:effectExtent l="0" t="0" r="0" b="317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38168" cy="2492375"/>
                    </a:xfrm>
                    <a:prstGeom prst="rect">
                      <a:avLst/>
                    </a:prstGeom>
                  </pic:spPr>
                </pic:pic>
              </a:graphicData>
            </a:graphic>
          </wp:inline>
        </w:drawing>
      </w:r>
    </w:p>
    <w:p w14:paraId="586D1405" w14:textId="523025B6" w:rsidR="00567F3D" w:rsidRPr="002A2C22" w:rsidRDefault="00567F3D" w:rsidP="00567F3D">
      <w:pPr>
        <w:pStyle w:val="Descripci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10B06">
        <w:rPr>
          <w:noProof/>
          <w:lang w:val="es-SV"/>
        </w:rPr>
        <w:t>34</w:t>
      </w:r>
      <w:r w:rsidRPr="002A2C22">
        <w:rPr>
          <w:lang w:val="es-SV"/>
        </w:rPr>
        <w:fldChar w:fldCharType="end"/>
      </w:r>
      <w:r w:rsidRPr="002A2C22">
        <w:rPr>
          <w:lang w:val="es-SV"/>
        </w:rPr>
        <w:t xml:space="preserve">. Interfaz de ingreso de </w:t>
      </w:r>
      <w:r w:rsidR="00814CFE" w:rsidRPr="002A2C22">
        <w:rPr>
          <w:lang w:val="es-SV"/>
        </w:rPr>
        <w:t>Usuario</w:t>
      </w:r>
    </w:p>
    <w:p w14:paraId="734F0F49" w14:textId="7817702B" w:rsidR="00814CFE" w:rsidRPr="002A2C22" w:rsidRDefault="00814CFE" w:rsidP="00814CFE">
      <w:pPr>
        <w:rPr>
          <w:lang w:val="es-SV"/>
        </w:rPr>
      </w:pPr>
    </w:p>
    <w:p w14:paraId="36370FB1" w14:textId="77777777" w:rsidR="00814CFE" w:rsidRPr="002A2C22" w:rsidRDefault="00814CFE" w:rsidP="00814CFE">
      <w:pPr>
        <w:rPr>
          <w:lang w:val="es-SV"/>
        </w:rPr>
      </w:pPr>
    </w:p>
    <w:p w14:paraId="3C6C4A12" w14:textId="77777777" w:rsidR="00814CFE" w:rsidRPr="002A2C22" w:rsidRDefault="00814CFE" w:rsidP="00814CFE">
      <w:pPr>
        <w:keepNext/>
        <w:spacing w:line="360" w:lineRule="auto"/>
        <w:rPr>
          <w:lang w:val="es-SV"/>
        </w:rPr>
      </w:pPr>
      <w:r w:rsidRPr="002A2C22">
        <w:rPr>
          <w:noProof/>
          <w:lang w:val="es-SV"/>
        </w:rPr>
        <w:drawing>
          <wp:inline distT="0" distB="0" distL="0" distR="0" wp14:anchorId="687372B6" wp14:editId="2AA19245">
            <wp:extent cx="5612130" cy="2572385"/>
            <wp:effectExtent l="0" t="0" r="7620" b="0"/>
            <wp:docPr id="66" name="Imagen 66"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nterfaz de usuario gráfica, Sitio web&#10;&#10;Descripción generada automá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12130" cy="2572385"/>
                    </a:xfrm>
                    <a:prstGeom prst="rect">
                      <a:avLst/>
                    </a:prstGeom>
                  </pic:spPr>
                </pic:pic>
              </a:graphicData>
            </a:graphic>
          </wp:inline>
        </w:drawing>
      </w:r>
    </w:p>
    <w:p w14:paraId="6BA5F508" w14:textId="77022D15" w:rsidR="00567F3D" w:rsidRPr="002A2C22" w:rsidRDefault="00814CFE" w:rsidP="00814CFE">
      <w:pPr>
        <w:pStyle w:val="Descripci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10B06">
        <w:rPr>
          <w:noProof/>
          <w:lang w:val="es-SV"/>
        </w:rPr>
        <w:t>35</w:t>
      </w:r>
      <w:r w:rsidRPr="002A2C22">
        <w:rPr>
          <w:lang w:val="es-SV"/>
        </w:rPr>
        <w:fldChar w:fldCharType="end"/>
      </w:r>
      <w:r w:rsidRPr="002A2C22">
        <w:rPr>
          <w:lang w:val="es-SV"/>
        </w:rPr>
        <w:t>. Interfaz de ingreso de contraseña</w:t>
      </w:r>
    </w:p>
    <w:p w14:paraId="681BB4C0" w14:textId="77777777" w:rsidR="00567F3D" w:rsidRPr="002A2C22" w:rsidRDefault="00567F3D" w:rsidP="00567F3D">
      <w:pPr>
        <w:spacing w:line="360" w:lineRule="auto"/>
        <w:rPr>
          <w:lang w:val="es-SV"/>
        </w:rPr>
      </w:pPr>
    </w:p>
    <w:p w14:paraId="09F20C96" w14:textId="342D209D" w:rsidR="00567F3D" w:rsidRPr="002A2C22" w:rsidRDefault="00567F3D" w:rsidP="00567F3D">
      <w:pPr>
        <w:pStyle w:val="Prrafodelista"/>
        <w:numPr>
          <w:ilvl w:val="0"/>
          <w:numId w:val="19"/>
        </w:numPr>
        <w:spacing w:line="360" w:lineRule="auto"/>
        <w:rPr>
          <w:lang w:val="es-SV"/>
        </w:rPr>
      </w:pPr>
      <w:r w:rsidRPr="002A2C22">
        <w:rPr>
          <w:lang w:val="es-SV"/>
        </w:rPr>
        <w:t>Una vez se confirme</w:t>
      </w:r>
      <w:r w:rsidR="00F9161C" w:rsidRPr="002A2C22">
        <w:rPr>
          <w:lang w:val="es-SV"/>
        </w:rPr>
        <w:t>n las credenciales</w:t>
      </w:r>
      <w:r w:rsidRPr="002A2C22">
        <w:rPr>
          <w:lang w:val="es-SV"/>
        </w:rPr>
        <w:t xml:space="preserve"> se cargará la interfaz de solicitud de firma del documento cargado</w:t>
      </w:r>
      <w:r w:rsidR="00F9161C" w:rsidRPr="002A2C22">
        <w:rPr>
          <w:lang w:val="es-SV"/>
        </w:rPr>
        <w:t xml:space="preserve"> con </w:t>
      </w:r>
      <w:proofErr w:type="spellStart"/>
      <w:r w:rsidR="00F9161C" w:rsidRPr="002A2C22">
        <w:rPr>
          <w:lang w:val="es-SV"/>
        </w:rPr>
        <w:t>TuID</w:t>
      </w:r>
      <w:proofErr w:type="spellEnd"/>
      <w:r w:rsidRPr="002A2C22">
        <w:rPr>
          <w:lang w:val="es-SV"/>
        </w:rPr>
        <w:t xml:space="preserve">, para continuar, se recomienda que descargue el archivo para </w:t>
      </w:r>
      <w:r w:rsidRPr="002A2C22">
        <w:rPr>
          <w:lang w:val="es-SV"/>
        </w:rPr>
        <w:lastRenderedPageBreak/>
        <w:t>corroborar que es el correcto, luego marque la casilla de “</w:t>
      </w:r>
      <w:r w:rsidR="003274F3" w:rsidRPr="002A2C22">
        <w:rPr>
          <w:lang w:val="es-SV"/>
        </w:rPr>
        <w:t>He l</w:t>
      </w:r>
      <w:r w:rsidRPr="002A2C22">
        <w:rPr>
          <w:lang w:val="es-SV"/>
        </w:rPr>
        <w:t>eí</w:t>
      </w:r>
      <w:r w:rsidR="003274F3" w:rsidRPr="002A2C22">
        <w:rPr>
          <w:lang w:val="es-SV"/>
        </w:rPr>
        <w:t>do</w:t>
      </w:r>
      <w:r w:rsidRPr="002A2C22">
        <w:rPr>
          <w:lang w:val="es-SV"/>
        </w:rPr>
        <w:t xml:space="preserve"> el documento”</w:t>
      </w:r>
      <w:r w:rsidR="003274F3" w:rsidRPr="002A2C22">
        <w:rPr>
          <w:lang w:val="es-SV"/>
        </w:rPr>
        <w:t xml:space="preserve"> y haga clic en el botón “Continuar”.</w:t>
      </w:r>
    </w:p>
    <w:p w14:paraId="25D97A03" w14:textId="77777777" w:rsidR="00567F3D" w:rsidRPr="002A2C22" w:rsidRDefault="00567F3D" w:rsidP="00567F3D">
      <w:pPr>
        <w:spacing w:line="360" w:lineRule="auto"/>
        <w:rPr>
          <w:lang w:val="es-SV"/>
        </w:rPr>
      </w:pPr>
    </w:p>
    <w:p w14:paraId="232A7C50" w14:textId="77777777" w:rsidR="00567F3D" w:rsidRPr="002A2C22" w:rsidRDefault="00567F3D" w:rsidP="00567F3D">
      <w:pPr>
        <w:keepNext/>
        <w:spacing w:line="360" w:lineRule="auto"/>
        <w:jc w:val="center"/>
        <w:rPr>
          <w:lang w:val="es-SV"/>
        </w:rPr>
      </w:pPr>
      <w:r w:rsidRPr="002A2C22">
        <w:rPr>
          <w:noProof/>
          <w:lang w:val="es-SV"/>
        </w:rPr>
        <w:drawing>
          <wp:inline distT="0" distB="0" distL="0" distR="0" wp14:anchorId="58672342" wp14:editId="10AEDCCA">
            <wp:extent cx="5612130" cy="2572103"/>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12130" cy="2572103"/>
                    </a:xfrm>
                    <a:prstGeom prst="rect">
                      <a:avLst/>
                    </a:prstGeom>
                  </pic:spPr>
                </pic:pic>
              </a:graphicData>
            </a:graphic>
          </wp:inline>
        </w:drawing>
      </w:r>
    </w:p>
    <w:p w14:paraId="2FEFDDE2" w14:textId="6C2BEFBC" w:rsidR="00567F3D" w:rsidRPr="002A2C22" w:rsidRDefault="00567F3D" w:rsidP="00567F3D">
      <w:pPr>
        <w:pStyle w:val="Descripci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10B06">
        <w:rPr>
          <w:noProof/>
          <w:lang w:val="es-SV"/>
        </w:rPr>
        <w:t>36</w:t>
      </w:r>
      <w:r w:rsidRPr="002A2C22">
        <w:rPr>
          <w:lang w:val="es-SV"/>
        </w:rPr>
        <w:fldChar w:fldCharType="end"/>
      </w:r>
      <w:r w:rsidRPr="002A2C22">
        <w:rPr>
          <w:lang w:val="es-SV"/>
        </w:rPr>
        <w:t>. Interfaz de solicitud de firma</w:t>
      </w:r>
    </w:p>
    <w:p w14:paraId="201FF242" w14:textId="77777777" w:rsidR="00567F3D" w:rsidRPr="002A2C22" w:rsidRDefault="00567F3D" w:rsidP="00567F3D">
      <w:pPr>
        <w:spacing w:line="360" w:lineRule="auto"/>
        <w:rPr>
          <w:lang w:val="es-SV"/>
        </w:rPr>
      </w:pPr>
    </w:p>
    <w:p w14:paraId="049D8893" w14:textId="77777777" w:rsidR="00567F3D" w:rsidRPr="002A2C22" w:rsidRDefault="00567F3D" w:rsidP="00567F3D">
      <w:pPr>
        <w:pStyle w:val="Prrafodelista"/>
        <w:numPr>
          <w:ilvl w:val="0"/>
          <w:numId w:val="19"/>
        </w:numPr>
        <w:spacing w:line="360" w:lineRule="auto"/>
        <w:rPr>
          <w:lang w:val="es-SV"/>
        </w:rPr>
      </w:pPr>
      <w:r w:rsidRPr="002A2C22">
        <w:rPr>
          <w:lang w:val="es-SV"/>
        </w:rPr>
        <w:t>Para continuar se le solicitará el ingreso del PIN asociado a su usuario, después haga clic en “Continuar”.</w:t>
      </w:r>
    </w:p>
    <w:p w14:paraId="2A8D2487" w14:textId="77777777" w:rsidR="00567F3D" w:rsidRPr="002A2C22" w:rsidRDefault="00567F3D" w:rsidP="00567F3D">
      <w:pPr>
        <w:keepNext/>
        <w:spacing w:line="360" w:lineRule="auto"/>
        <w:jc w:val="center"/>
        <w:rPr>
          <w:lang w:val="es-SV"/>
        </w:rPr>
      </w:pPr>
      <w:r w:rsidRPr="002A2C22">
        <w:rPr>
          <w:noProof/>
          <w:lang w:val="es-SV"/>
        </w:rPr>
        <w:lastRenderedPageBreak/>
        <w:drawing>
          <wp:inline distT="0" distB="0" distL="0" distR="0" wp14:anchorId="7EA45834" wp14:editId="0703B3EB">
            <wp:extent cx="5612130" cy="2572103"/>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12130" cy="2572103"/>
                    </a:xfrm>
                    <a:prstGeom prst="rect">
                      <a:avLst/>
                    </a:prstGeom>
                  </pic:spPr>
                </pic:pic>
              </a:graphicData>
            </a:graphic>
          </wp:inline>
        </w:drawing>
      </w:r>
    </w:p>
    <w:p w14:paraId="03BF2092" w14:textId="7624C693" w:rsidR="00567F3D" w:rsidRPr="002A2C22" w:rsidRDefault="00567F3D" w:rsidP="00567F3D">
      <w:pPr>
        <w:pStyle w:val="Descripci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10B06">
        <w:rPr>
          <w:noProof/>
          <w:lang w:val="es-SV"/>
        </w:rPr>
        <w:t>37</w:t>
      </w:r>
      <w:r w:rsidRPr="002A2C22">
        <w:rPr>
          <w:lang w:val="es-SV"/>
        </w:rPr>
        <w:fldChar w:fldCharType="end"/>
      </w:r>
      <w:r w:rsidRPr="002A2C22">
        <w:rPr>
          <w:lang w:val="es-SV"/>
        </w:rPr>
        <w:t>. Interfaz de ingreso de PIN</w:t>
      </w:r>
    </w:p>
    <w:p w14:paraId="56512621" w14:textId="77777777" w:rsidR="00567F3D" w:rsidRPr="002A2C22" w:rsidRDefault="00567F3D" w:rsidP="00567F3D">
      <w:pPr>
        <w:spacing w:line="360" w:lineRule="auto"/>
        <w:rPr>
          <w:lang w:val="es-SV"/>
        </w:rPr>
      </w:pPr>
    </w:p>
    <w:p w14:paraId="02309676" w14:textId="77777777" w:rsidR="00567F3D" w:rsidRPr="002A2C22" w:rsidRDefault="00567F3D" w:rsidP="00567F3D">
      <w:pPr>
        <w:pStyle w:val="Prrafodelista"/>
        <w:numPr>
          <w:ilvl w:val="0"/>
          <w:numId w:val="19"/>
        </w:numPr>
        <w:spacing w:line="360" w:lineRule="auto"/>
        <w:rPr>
          <w:lang w:val="es-SV"/>
        </w:rPr>
      </w:pPr>
      <w:r w:rsidRPr="002A2C22">
        <w:rPr>
          <w:lang w:val="es-SV"/>
        </w:rPr>
        <w:t>Luego del ingreso del PIN se muestra una ventana en la que se indica que se está procesando la solitud y generando la firma del documento.</w:t>
      </w:r>
    </w:p>
    <w:p w14:paraId="1D08D182" w14:textId="77777777" w:rsidR="00567F3D" w:rsidRPr="002A2C22" w:rsidRDefault="00567F3D" w:rsidP="00567F3D">
      <w:pPr>
        <w:keepNext/>
        <w:spacing w:line="360" w:lineRule="auto"/>
        <w:jc w:val="center"/>
        <w:rPr>
          <w:lang w:val="es-SV"/>
        </w:rPr>
      </w:pPr>
      <w:r w:rsidRPr="002A2C22">
        <w:rPr>
          <w:noProof/>
          <w:lang w:val="es-SV"/>
        </w:rPr>
        <w:drawing>
          <wp:inline distT="0" distB="0" distL="0" distR="0" wp14:anchorId="74EF13CF" wp14:editId="30CA93BF">
            <wp:extent cx="5393831" cy="2472055"/>
            <wp:effectExtent l="0" t="0" r="0" b="444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93831" cy="2472055"/>
                    </a:xfrm>
                    <a:prstGeom prst="rect">
                      <a:avLst/>
                    </a:prstGeom>
                  </pic:spPr>
                </pic:pic>
              </a:graphicData>
            </a:graphic>
          </wp:inline>
        </w:drawing>
      </w:r>
    </w:p>
    <w:p w14:paraId="765A3B3F" w14:textId="49289B90" w:rsidR="00567F3D" w:rsidRPr="002A2C22" w:rsidRDefault="00567F3D" w:rsidP="00567F3D">
      <w:pPr>
        <w:pStyle w:val="Descripci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10B06">
        <w:rPr>
          <w:noProof/>
          <w:lang w:val="es-SV"/>
        </w:rPr>
        <w:t>38</w:t>
      </w:r>
      <w:r w:rsidRPr="002A2C22">
        <w:rPr>
          <w:lang w:val="es-SV"/>
        </w:rPr>
        <w:fldChar w:fldCharType="end"/>
      </w:r>
      <w:r w:rsidRPr="002A2C22">
        <w:rPr>
          <w:lang w:val="es-SV"/>
        </w:rPr>
        <w:t>. Interfaz de generación de firma</w:t>
      </w:r>
    </w:p>
    <w:p w14:paraId="7E9FDA9E" w14:textId="77777777" w:rsidR="00567F3D" w:rsidRPr="002A2C22" w:rsidRDefault="00567F3D" w:rsidP="00567F3D">
      <w:pPr>
        <w:spacing w:line="360" w:lineRule="auto"/>
        <w:rPr>
          <w:lang w:val="es-SV"/>
        </w:rPr>
      </w:pPr>
    </w:p>
    <w:p w14:paraId="5592CD9E" w14:textId="77777777" w:rsidR="00567F3D" w:rsidRPr="002A2C22" w:rsidRDefault="00567F3D" w:rsidP="00567F3D">
      <w:pPr>
        <w:pStyle w:val="Prrafodelista"/>
        <w:numPr>
          <w:ilvl w:val="0"/>
          <w:numId w:val="19"/>
        </w:numPr>
        <w:spacing w:line="360" w:lineRule="auto"/>
        <w:rPr>
          <w:lang w:val="es-SV"/>
        </w:rPr>
      </w:pPr>
      <w:r w:rsidRPr="002A2C22">
        <w:rPr>
          <w:lang w:val="es-SV"/>
        </w:rPr>
        <w:lastRenderedPageBreak/>
        <w:t>Para finalizar se redirigirá nuevamente a la interfaz de AGESIC donde se le notificará que el documento se ha firmado con éxito y se habilita la descarga del documento.</w:t>
      </w:r>
    </w:p>
    <w:p w14:paraId="7BE707BA" w14:textId="77777777" w:rsidR="00567F3D" w:rsidRPr="002A2C22" w:rsidRDefault="00567F3D" w:rsidP="00567F3D">
      <w:pPr>
        <w:keepNext/>
        <w:spacing w:line="360" w:lineRule="auto"/>
        <w:jc w:val="center"/>
        <w:rPr>
          <w:lang w:val="es-SV"/>
        </w:rPr>
      </w:pPr>
      <w:r w:rsidRPr="002A2C22">
        <w:rPr>
          <w:noProof/>
          <w:lang w:val="es-SV"/>
        </w:rPr>
        <w:drawing>
          <wp:inline distT="0" distB="0" distL="0" distR="0" wp14:anchorId="7EE8C76F" wp14:editId="4337EB34">
            <wp:extent cx="5612130" cy="2193925"/>
            <wp:effectExtent l="0" t="0" r="7620" b="0"/>
            <wp:docPr id="63" name="Imagen 6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Texto, Aplicación&#10;&#10;Descripción generada automáticamente"/>
                    <pic:cNvPicPr/>
                  </pic:nvPicPr>
                  <pic:blipFill>
                    <a:blip r:embed="rId32"/>
                    <a:stretch>
                      <a:fillRect/>
                    </a:stretch>
                  </pic:blipFill>
                  <pic:spPr>
                    <a:xfrm>
                      <a:off x="0" y="0"/>
                      <a:ext cx="5612130" cy="2193925"/>
                    </a:xfrm>
                    <a:prstGeom prst="rect">
                      <a:avLst/>
                    </a:prstGeom>
                  </pic:spPr>
                </pic:pic>
              </a:graphicData>
            </a:graphic>
          </wp:inline>
        </w:drawing>
      </w:r>
    </w:p>
    <w:p w14:paraId="692068E6" w14:textId="2D7D8290" w:rsidR="00567F3D" w:rsidRPr="002A2C22" w:rsidRDefault="00567F3D" w:rsidP="00567F3D">
      <w:pPr>
        <w:pStyle w:val="Descripci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10B06">
        <w:rPr>
          <w:noProof/>
          <w:lang w:val="es-SV"/>
        </w:rPr>
        <w:t>39</w:t>
      </w:r>
      <w:r w:rsidRPr="002A2C22">
        <w:rPr>
          <w:lang w:val="es-SV"/>
        </w:rPr>
        <w:fldChar w:fldCharType="end"/>
      </w:r>
      <w:r w:rsidRPr="002A2C22">
        <w:rPr>
          <w:lang w:val="es-SV"/>
        </w:rPr>
        <w:t>. Interfaz de documento firmado</w:t>
      </w:r>
    </w:p>
    <w:p w14:paraId="1B6522FD" w14:textId="77777777" w:rsidR="00567F3D" w:rsidRPr="002A2C22" w:rsidRDefault="00567F3D" w:rsidP="00567F3D">
      <w:pPr>
        <w:spacing w:line="360" w:lineRule="auto"/>
        <w:rPr>
          <w:lang w:val="es-SV"/>
        </w:rPr>
      </w:pPr>
      <w:r w:rsidRPr="002A2C22">
        <w:rPr>
          <w:lang w:val="es-SV"/>
        </w:rPr>
        <w:t>Al descargar el documento y abrirlo usando un visor de PDF, podrá corroborar que el documento se firmó correctamente.</w:t>
      </w:r>
    </w:p>
    <w:p w14:paraId="11FBF8D0" w14:textId="77777777" w:rsidR="00567F3D" w:rsidRPr="002A2C22" w:rsidRDefault="00567F3D" w:rsidP="00567F3D">
      <w:pPr>
        <w:keepNext/>
        <w:spacing w:line="360" w:lineRule="auto"/>
        <w:jc w:val="center"/>
        <w:rPr>
          <w:lang w:val="es-SV"/>
        </w:rPr>
      </w:pPr>
      <w:r w:rsidRPr="002A2C22">
        <w:rPr>
          <w:noProof/>
          <w:lang w:val="es-SV"/>
        </w:rPr>
        <w:drawing>
          <wp:inline distT="0" distB="0" distL="0" distR="0" wp14:anchorId="534709B9" wp14:editId="674CE442">
            <wp:extent cx="5612130" cy="2592705"/>
            <wp:effectExtent l="0" t="0" r="7620" b="0"/>
            <wp:docPr id="64" name="Imagen 6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Texto&#10;&#10;Descripción generada automáticamente"/>
                    <pic:cNvPicPr/>
                  </pic:nvPicPr>
                  <pic:blipFill>
                    <a:blip r:embed="rId33"/>
                    <a:stretch>
                      <a:fillRect/>
                    </a:stretch>
                  </pic:blipFill>
                  <pic:spPr>
                    <a:xfrm>
                      <a:off x="0" y="0"/>
                      <a:ext cx="5612130" cy="2592705"/>
                    </a:xfrm>
                    <a:prstGeom prst="rect">
                      <a:avLst/>
                    </a:prstGeom>
                  </pic:spPr>
                </pic:pic>
              </a:graphicData>
            </a:graphic>
          </wp:inline>
        </w:drawing>
      </w:r>
    </w:p>
    <w:p w14:paraId="0A85002F" w14:textId="6763FF9B" w:rsidR="00567F3D" w:rsidRPr="002A2C22" w:rsidRDefault="00567F3D" w:rsidP="00567F3D">
      <w:pPr>
        <w:pStyle w:val="Descripci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10B06">
        <w:rPr>
          <w:noProof/>
          <w:lang w:val="es-SV"/>
        </w:rPr>
        <w:t>40</w:t>
      </w:r>
      <w:r w:rsidRPr="002A2C22">
        <w:rPr>
          <w:lang w:val="es-SV"/>
        </w:rPr>
        <w:fldChar w:fldCharType="end"/>
      </w:r>
      <w:r w:rsidRPr="002A2C22">
        <w:rPr>
          <w:lang w:val="es-SV"/>
        </w:rPr>
        <w:t>. Interfaz de documento firmado</w:t>
      </w:r>
    </w:p>
    <w:p w14:paraId="38535163" w14:textId="77777777" w:rsidR="002A2C22" w:rsidRPr="002A2C22" w:rsidRDefault="002A2C22" w:rsidP="00A62501">
      <w:pPr>
        <w:spacing w:line="360" w:lineRule="auto"/>
        <w:rPr>
          <w:lang w:val="es-SV"/>
        </w:rPr>
      </w:pPr>
    </w:p>
    <w:p w14:paraId="06629335" w14:textId="0EB5F927" w:rsidR="00D71922" w:rsidRPr="002A2C22" w:rsidRDefault="00D71922">
      <w:pPr>
        <w:spacing w:after="0" w:line="256" w:lineRule="auto"/>
        <w:rPr>
          <w:lang w:val="es-SV"/>
        </w:rPr>
      </w:pPr>
      <w:r w:rsidRPr="002A2C22">
        <w:rPr>
          <w:lang w:val="es-SV"/>
        </w:rPr>
        <w:br w:type="page"/>
      </w:r>
    </w:p>
    <w:p w14:paraId="35913945" w14:textId="459C1369" w:rsidR="006F3EC4" w:rsidRPr="002A2C22" w:rsidRDefault="00000000" w:rsidP="00D71922">
      <w:pPr>
        <w:pStyle w:val="Ttulo1"/>
        <w:numPr>
          <w:ilvl w:val="0"/>
          <w:numId w:val="0"/>
        </w:numPr>
        <w:rPr>
          <w:lang w:val="es-SV"/>
        </w:rPr>
      </w:pPr>
      <w:bookmarkStart w:id="7" w:name="_Toc119656673"/>
      <w:r w:rsidRPr="002A2C22">
        <w:rPr>
          <w:lang w:val="es-SV"/>
        </w:rPr>
        <w:lastRenderedPageBreak/>
        <w:t>Historial de cambios</w:t>
      </w:r>
      <w:bookmarkEnd w:id="7"/>
    </w:p>
    <w:p w14:paraId="0FA18381" w14:textId="77777777" w:rsidR="00DE2E75" w:rsidRPr="002A2C22" w:rsidRDefault="00DE2E75" w:rsidP="00DE2E75">
      <w:pPr>
        <w:rPr>
          <w:lang w:val="es-SV"/>
        </w:rPr>
      </w:pPr>
    </w:p>
    <w:tbl>
      <w:tblPr>
        <w:tblW w:w="9750" w:type="dxa"/>
        <w:tblInd w:w="-2" w:type="dxa"/>
        <w:tblLayout w:type="fixed"/>
        <w:tblCellMar>
          <w:top w:w="113" w:type="dxa"/>
          <w:left w:w="113" w:type="dxa"/>
          <w:bottom w:w="113" w:type="dxa"/>
          <w:right w:w="113" w:type="dxa"/>
        </w:tblCellMar>
        <w:tblLook w:val="04A0" w:firstRow="1" w:lastRow="0" w:firstColumn="1" w:lastColumn="0" w:noHBand="0" w:noVBand="1"/>
      </w:tblPr>
      <w:tblGrid>
        <w:gridCol w:w="1603"/>
        <w:gridCol w:w="2134"/>
        <w:gridCol w:w="1935"/>
        <w:gridCol w:w="1985"/>
        <w:gridCol w:w="2093"/>
      </w:tblGrid>
      <w:tr w:rsidR="00EA1DA8" w:rsidRPr="002A2C22" w14:paraId="05642CCF" w14:textId="77777777" w:rsidTr="00F04644">
        <w:tc>
          <w:tcPr>
            <w:tcW w:w="1603" w:type="dxa"/>
            <w:tcBorders>
              <w:top w:val="single" w:sz="2" w:space="0" w:color="717275"/>
              <w:bottom w:val="single" w:sz="2" w:space="0" w:color="717275"/>
            </w:tcBorders>
            <w:shd w:val="clear" w:color="auto" w:fill="717275"/>
          </w:tcPr>
          <w:p w14:paraId="1F4EEC20" w14:textId="77777777" w:rsidR="00EA1DA8" w:rsidRPr="002A2C22" w:rsidRDefault="00EA1DA8">
            <w:pPr>
              <w:pStyle w:val="Contenidodelatabla"/>
              <w:rPr>
                <w:b/>
                <w:bCs/>
                <w:color w:val="FFFFFF"/>
                <w:sz w:val="20"/>
                <w:szCs w:val="20"/>
                <w:lang w:val="es-SV"/>
              </w:rPr>
            </w:pPr>
            <w:r w:rsidRPr="002A2C22">
              <w:rPr>
                <w:b/>
                <w:bCs/>
                <w:color w:val="FFFFFF"/>
                <w:sz w:val="20"/>
                <w:szCs w:val="20"/>
                <w:lang w:val="es-SV"/>
              </w:rPr>
              <w:t>Versión</w:t>
            </w:r>
          </w:p>
        </w:tc>
        <w:tc>
          <w:tcPr>
            <w:tcW w:w="2134" w:type="dxa"/>
            <w:tcBorders>
              <w:top w:val="single" w:sz="2" w:space="0" w:color="717275"/>
              <w:left w:val="single" w:sz="2" w:space="0" w:color="717275"/>
              <w:bottom w:val="single" w:sz="2" w:space="0" w:color="717275"/>
            </w:tcBorders>
            <w:shd w:val="clear" w:color="auto" w:fill="717275"/>
          </w:tcPr>
          <w:p w14:paraId="31C55C38" w14:textId="77777777" w:rsidR="00EA1DA8" w:rsidRPr="002A2C22" w:rsidRDefault="00EA1DA8">
            <w:pPr>
              <w:pStyle w:val="Contenidodelatabla"/>
              <w:rPr>
                <w:b/>
                <w:bCs/>
                <w:color w:val="FFFFFF"/>
                <w:sz w:val="20"/>
                <w:szCs w:val="20"/>
                <w:lang w:val="es-SV"/>
              </w:rPr>
            </w:pPr>
            <w:r w:rsidRPr="002A2C22">
              <w:rPr>
                <w:b/>
                <w:bCs/>
                <w:color w:val="FFFFFF"/>
                <w:sz w:val="20"/>
                <w:szCs w:val="20"/>
                <w:lang w:val="es-SV"/>
              </w:rPr>
              <w:t>Fecha</w:t>
            </w:r>
          </w:p>
        </w:tc>
        <w:tc>
          <w:tcPr>
            <w:tcW w:w="1935" w:type="dxa"/>
            <w:tcBorders>
              <w:top w:val="single" w:sz="2" w:space="0" w:color="717275"/>
              <w:left w:val="single" w:sz="2" w:space="0" w:color="717275"/>
              <w:bottom w:val="single" w:sz="2" w:space="0" w:color="717275"/>
            </w:tcBorders>
            <w:shd w:val="clear" w:color="auto" w:fill="717275"/>
          </w:tcPr>
          <w:p w14:paraId="7B6FACF4" w14:textId="77777777" w:rsidR="00EA1DA8" w:rsidRPr="002A2C22" w:rsidRDefault="00EA1DA8">
            <w:pPr>
              <w:pStyle w:val="Contenidodelatabla"/>
              <w:rPr>
                <w:b/>
                <w:bCs/>
                <w:color w:val="FFFFFF"/>
                <w:sz w:val="20"/>
                <w:szCs w:val="20"/>
                <w:lang w:val="es-SV"/>
              </w:rPr>
            </w:pPr>
            <w:r w:rsidRPr="002A2C22">
              <w:rPr>
                <w:b/>
                <w:bCs/>
                <w:color w:val="FFFFFF"/>
                <w:sz w:val="20"/>
                <w:szCs w:val="20"/>
                <w:lang w:val="es-SV"/>
              </w:rPr>
              <w:t>Autor</w:t>
            </w:r>
          </w:p>
        </w:tc>
        <w:tc>
          <w:tcPr>
            <w:tcW w:w="4078" w:type="dxa"/>
            <w:gridSpan w:val="2"/>
            <w:tcBorders>
              <w:top w:val="single" w:sz="2" w:space="0" w:color="717275"/>
              <w:left w:val="single" w:sz="2" w:space="0" w:color="717275"/>
              <w:bottom w:val="single" w:sz="2" w:space="0" w:color="717275"/>
            </w:tcBorders>
            <w:shd w:val="clear" w:color="auto" w:fill="717275"/>
          </w:tcPr>
          <w:p w14:paraId="064AF9F7" w14:textId="77777777" w:rsidR="00EA1DA8" w:rsidRPr="002A2C22" w:rsidRDefault="00EA1DA8">
            <w:pPr>
              <w:pStyle w:val="Ttulodelatabla"/>
              <w:rPr>
                <w:sz w:val="20"/>
                <w:szCs w:val="20"/>
                <w:lang w:val="es-SV"/>
              </w:rPr>
            </w:pPr>
            <w:r w:rsidRPr="002A2C22">
              <w:rPr>
                <w:sz w:val="20"/>
                <w:szCs w:val="20"/>
                <w:lang w:val="es-SV"/>
              </w:rPr>
              <w:t>Detalle</w:t>
            </w:r>
          </w:p>
        </w:tc>
      </w:tr>
      <w:tr w:rsidR="00A44988" w:rsidRPr="002A2C22" w14:paraId="1E112F16" w14:textId="77777777" w:rsidTr="00F04644">
        <w:tc>
          <w:tcPr>
            <w:tcW w:w="1603" w:type="dxa"/>
            <w:tcBorders>
              <w:top w:val="single" w:sz="2" w:space="0" w:color="717275"/>
              <w:left w:val="single" w:sz="2" w:space="0" w:color="717275"/>
              <w:bottom w:val="single" w:sz="2" w:space="0" w:color="auto"/>
            </w:tcBorders>
            <w:shd w:val="clear" w:color="auto" w:fill="FFFFFF"/>
            <w:vAlign w:val="center"/>
          </w:tcPr>
          <w:p w14:paraId="6F17BDE3" w14:textId="3834A88F" w:rsidR="00A44988" w:rsidRPr="002A2C22" w:rsidRDefault="00A44988" w:rsidP="00A44988">
            <w:pPr>
              <w:pStyle w:val="Contenidodelatabla"/>
              <w:jc w:val="center"/>
              <w:rPr>
                <w:b/>
                <w:bCs/>
                <w:sz w:val="20"/>
                <w:szCs w:val="20"/>
                <w:lang w:val="es-SV"/>
              </w:rPr>
            </w:pPr>
            <w:r w:rsidRPr="002A2C22">
              <w:rPr>
                <w:b/>
                <w:bCs/>
                <w:color w:val="000000"/>
                <w:sz w:val="20"/>
                <w:szCs w:val="20"/>
                <w:lang w:val="es-SV"/>
              </w:rPr>
              <w:t>1.0</w:t>
            </w:r>
          </w:p>
        </w:tc>
        <w:tc>
          <w:tcPr>
            <w:tcW w:w="2134" w:type="dxa"/>
            <w:tcBorders>
              <w:top w:val="single" w:sz="2" w:space="0" w:color="717275"/>
              <w:left w:val="single" w:sz="2" w:space="0" w:color="717275"/>
              <w:bottom w:val="single" w:sz="2" w:space="0" w:color="auto"/>
            </w:tcBorders>
            <w:shd w:val="clear" w:color="auto" w:fill="FFFFFF"/>
            <w:vAlign w:val="center"/>
          </w:tcPr>
          <w:p w14:paraId="7CDCB29C" w14:textId="6E71A18A" w:rsidR="00A44988" w:rsidRPr="002A2C22" w:rsidRDefault="00A44988" w:rsidP="00A44988">
            <w:pPr>
              <w:pStyle w:val="Contenidodelatabla"/>
              <w:jc w:val="center"/>
              <w:rPr>
                <w:b/>
                <w:bCs/>
                <w:sz w:val="20"/>
                <w:szCs w:val="20"/>
                <w:lang w:val="es-SV"/>
              </w:rPr>
            </w:pPr>
            <w:r>
              <w:rPr>
                <w:b/>
                <w:bCs/>
                <w:color w:val="000000"/>
                <w:sz w:val="20"/>
                <w:szCs w:val="20"/>
                <w:lang w:val="es-SV"/>
              </w:rPr>
              <w:t>18</w:t>
            </w:r>
            <w:r w:rsidRPr="002A2C22">
              <w:rPr>
                <w:b/>
                <w:bCs/>
                <w:color w:val="000000"/>
                <w:sz w:val="20"/>
                <w:szCs w:val="20"/>
                <w:lang w:val="es-SV"/>
              </w:rPr>
              <w:t>-1</w:t>
            </w:r>
            <w:r>
              <w:rPr>
                <w:b/>
                <w:bCs/>
                <w:color w:val="000000"/>
                <w:sz w:val="20"/>
                <w:szCs w:val="20"/>
                <w:lang w:val="es-SV"/>
              </w:rPr>
              <w:t>1</w:t>
            </w:r>
            <w:r w:rsidRPr="002A2C22">
              <w:rPr>
                <w:b/>
                <w:bCs/>
                <w:color w:val="000000"/>
                <w:sz w:val="20"/>
                <w:szCs w:val="20"/>
                <w:lang w:val="es-SV"/>
              </w:rPr>
              <w:t>-2022</w:t>
            </w:r>
          </w:p>
        </w:tc>
        <w:tc>
          <w:tcPr>
            <w:tcW w:w="1935" w:type="dxa"/>
            <w:tcBorders>
              <w:top w:val="single" w:sz="2" w:space="0" w:color="717275"/>
              <w:left w:val="single" w:sz="2" w:space="0" w:color="717275"/>
              <w:bottom w:val="single" w:sz="2" w:space="0" w:color="auto"/>
            </w:tcBorders>
            <w:shd w:val="clear" w:color="auto" w:fill="FFFFFF"/>
            <w:vAlign w:val="center"/>
          </w:tcPr>
          <w:p w14:paraId="39BD0255" w14:textId="66B75F25" w:rsidR="00A44988" w:rsidRPr="002A2C22" w:rsidRDefault="00A44988" w:rsidP="00A44988">
            <w:pPr>
              <w:pStyle w:val="Contenidodelatabla"/>
              <w:jc w:val="center"/>
              <w:rPr>
                <w:b/>
                <w:bCs/>
                <w:sz w:val="20"/>
                <w:szCs w:val="20"/>
                <w:lang w:val="es-SV"/>
              </w:rPr>
            </w:pPr>
            <w:r w:rsidRPr="002A2C22">
              <w:rPr>
                <w:b/>
                <w:bCs/>
                <w:color w:val="000000"/>
                <w:sz w:val="20"/>
                <w:szCs w:val="20"/>
                <w:lang w:val="es-SV"/>
              </w:rPr>
              <w:t>Sofis Solutions</w:t>
            </w:r>
          </w:p>
        </w:tc>
        <w:tc>
          <w:tcPr>
            <w:tcW w:w="4078" w:type="dxa"/>
            <w:gridSpan w:val="2"/>
            <w:tcBorders>
              <w:top w:val="single" w:sz="2" w:space="0" w:color="717275"/>
              <w:left w:val="single" w:sz="2" w:space="0" w:color="717275"/>
              <w:bottom w:val="single" w:sz="2" w:space="0" w:color="auto"/>
              <w:right w:val="single" w:sz="2" w:space="0" w:color="717275"/>
            </w:tcBorders>
            <w:shd w:val="clear" w:color="auto" w:fill="FFFFFF"/>
            <w:vAlign w:val="center"/>
          </w:tcPr>
          <w:p w14:paraId="230F53DE" w14:textId="56BE1F49" w:rsidR="00A44988" w:rsidRPr="002A2C22" w:rsidRDefault="00A44988" w:rsidP="00A44988">
            <w:pPr>
              <w:pStyle w:val="Contenidodelatabla"/>
              <w:jc w:val="center"/>
              <w:rPr>
                <w:b/>
                <w:bCs/>
                <w:sz w:val="20"/>
                <w:szCs w:val="20"/>
                <w:lang w:val="es-SV"/>
              </w:rPr>
            </w:pPr>
            <w:r w:rsidRPr="002A2C22">
              <w:rPr>
                <w:b/>
                <w:bCs/>
                <w:sz w:val="20"/>
                <w:szCs w:val="20"/>
                <w:lang w:val="es-SV"/>
              </w:rPr>
              <w:t>Primera versión del documento</w:t>
            </w:r>
          </w:p>
        </w:tc>
      </w:tr>
      <w:tr w:rsidR="00E33861" w:rsidRPr="002A2C22" w14:paraId="32D7A1C4" w14:textId="6C381DC9" w:rsidTr="00F04644">
        <w:tc>
          <w:tcPr>
            <w:tcW w:w="1603" w:type="dxa"/>
            <w:tcBorders>
              <w:top w:val="single" w:sz="2" w:space="0" w:color="717275"/>
              <w:left w:val="single" w:sz="2" w:space="0" w:color="717275"/>
              <w:bottom w:val="single" w:sz="2" w:space="0" w:color="auto"/>
            </w:tcBorders>
            <w:shd w:val="clear" w:color="auto" w:fill="767171" w:themeFill="background2" w:themeFillShade="80"/>
            <w:vAlign w:val="center"/>
          </w:tcPr>
          <w:p w14:paraId="63FB54CF" w14:textId="6716B85E" w:rsidR="00E33861" w:rsidRPr="002A2C22" w:rsidRDefault="00E33861" w:rsidP="00E33861">
            <w:pPr>
              <w:pStyle w:val="Contenidodelatabla"/>
              <w:jc w:val="center"/>
              <w:rPr>
                <w:b/>
                <w:bCs/>
                <w:color w:val="000000"/>
                <w:sz w:val="20"/>
                <w:szCs w:val="20"/>
                <w:lang w:val="es-SV"/>
              </w:rPr>
            </w:pPr>
            <w:r w:rsidRPr="002A2C22">
              <w:rPr>
                <w:b/>
                <w:bCs/>
                <w:color w:val="FFFFFF" w:themeColor="background1"/>
                <w:sz w:val="20"/>
                <w:szCs w:val="20"/>
                <w:lang w:val="es-SV"/>
              </w:rPr>
              <w:t>Responsable Revisión:</w:t>
            </w:r>
          </w:p>
        </w:tc>
        <w:tc>
          <w:tcPr>
            <w:tcW w:w="2134" w:type="dxa"/>
            <w:tcBorders>
              <w:top w:val="single" w:sz="2" w:space="0" w:color="717275"/>
              <w:left w:val="single" w:sz="2" w:space="0" w:color="717275"/>
              <w:bottom w:val="single" w:sz="2" w:space="0" w:color="auto"/>
            </w:tcBorders>
            <w:shd w:val="clear" w:color="auto" w:fill="FFFFFF"/>
            <w:vAlign w:val="center"/>
          </w:tcPr>
          <w:p w14:paraId="3BF17D44" w14:textId="325D21B7" w:rsidR="00E33861" w:rsidRPr="002A2C22" w:rsidRDefault="00E33861" w:rsidP="00E33861">
            <w:pPr>
              <w:pStyle w:val="Contenidodelatabla"/>
              <w:jc w:val="center"/>
              <w:rPr>
                <w:color w:val="000000"/>
                <w:sz w:val="20"/>
                <w:szCs w:val="20"/>
                <w:lang w:val="es-SV"/>
              </w:rPr>
            </w:pPr>
            <w:r w:rsidRPr="002A2C22">
              <w:rPr>
                <w:color w:val="000000"/>
                <w:sz w:val="20"/>
                <w:szCs w:val="20"/>
                <w:lang w:val="es-SV"/>
              </w:rPr>
              <w:t>Nombre:</w:t>
            </w:r>
          </w:p>
        </w:tc>
        <w:tc>
          <w:tcPr>
            <w:tcW w:w="1935" w:type="dxa"/>
            <w:tcBorders>
              <w:top w:val="single" w:sz="2" w:space="0" w:color="717275"/>
              <w:left w:val="single" w:sz="2" w:space="0" w:color="717275"/>
              <w:bottom w:val="single" w:sz="2" w:space="0" w:color="auto"/>
            </w:tcBorders>
            <w:shd w:val="clear" w:color="auto" w:fill="FFFFFF"/>
            <w:vAlign w:val="center"/>
          </w:tcPr>
          <w:p w14:paraId="3A5F5B0B" w14:textId="6DC540FE" w:rsidR="00E33861" w:rsidRPr="002A2C22" w:rsidRDefault="00E33861" w:rsidP="00E33861">
            <w:pPr>
              <w:pStyle w:val="Contenidodelatabla"/>
              <w:jc w:val="center"/>
              <w:rPr>
                <w:b/>
                <w:bCs/>
                <w:color w:val="000000"/>
                <w:sz w:val="20"/>
                <w:szCs w:val="20"/>
                <w:lang w:val="es-SV"/>
              </w:rPr>
            </w:pPr>
            <w:r w:rsidRPr="002A2C22">
              <w:rPr>
                <w:b/>
                <w:bCs/>
                <w:color w:val="000000"/>
                <w:sz w:val="20"/>
                <w:szCs w:val="20"/>
                <w:lang w:val="es-SV"/>
              </w:rPr>
              <w:t>Sofis Solutions</w:t>
            </w:r>
          </w:p>
        </w:tc>
        <w:tc>
          <w:tcPr>
            <w:tcW w:w="1985" w:type="dxa"/>
            <w:tcBorders>
              <w:top w:val="single" w:sz="2" w:space="0" w:color="717275"/>
              <w:left w:val="single" w:sz="2" w:space="0" w:color="717275"/>
              <w:bottom w:val="single" w:sz="2" w:space="0" w:color="auto"/>
              <w:right w:val="single" w:sz="2" w:space="0" w:color="717275"/>
            </w:tcBorders>
            <w:shd w:val="clear" w:color="auto" w:fill="FFFFFF"/>
            <w:vAlign w:val="center"/>
          </w:tcPr>
          <w:p w14:paraId="1A8ACDAE" w14:textId="77777777" w:rsidR="00E33861" w:rsidRPr="002A2C22" w:rsidRDefault="00E33861" w:rsidP="00E33861">
            <w:pPr>
              <w:pStyle w:val="Contenidodelatabla"/>
              <w:jc w:val="center"/>
              <w:rPr>
                <w:b/>
                <w:bCs/>
                <w:sz w:val="20"/>
                <w:szCs w:val="20"/>
                <w:lang w:val="es-SV"/>
              </w:rPr>
            </w:pPr>
            <w:r w:rsidRPr="002A2C22">
              <w:rPr>
                <w:sz w:val="20"/>
                <w:szCs w:val="20"/>
                <w:lang w:val="es-SV"/>
              </w:rPr>
              <w:t>Fecha:</w:t>
            </w:r>
          </w:p>
        </w:tc>
        <w:tc>
          <w:tcPr>
            <w:tcW w:w="2093" w:type="dxa"/>
            <w:tcBorders>
              <w:top w:val="single" w:sz="2" w:space="0" w:color="717275"/>
              <w:left w:val="single" w:sz="2" w:space="0" w:color="717275"/>
              <w:bottom w:val="single" w:sz="2" w:space="0" w:color="auto"/>
              <w:right w:val="single" w:sz="2" w:space="0" w:color="717275"/>
            </w:tcBorders>
            <w:shd w:val="clear" w:color="auto" w:fill="FFFFFF"/>
            <w:vAlign w:val="center"/>
          </w:tcPr>
          <w:p w14:paraId="77347774" w14:textId="37DCD813" w:rsidR="00E33861" w:rsidRPr="002A2C22" w:rsidRDefault="00E33861" w:rsidP="00E33861">
            <w:pPr>
              <w:pStyle w:val="Contenidodelatabla"/>
              <w:jc w:val="center"/>
              <w:rPr>
                <w:b/>
                <w:bCs/>
                <w:sz w:val="20"/>
                <w:szCs w:val="20"/>
                <w:lang w:val="es-SV"/>
              </w:rPr>
            </w:pPr>
            <w:r>
              <w:rPr>
                <w:b/>
                <w:bCs/>
                <w:color w:val="000000"/>
                <w:sz w:val="20"/>
                <w:szCs w:val="20"/>
                <w:lang w:val="es-SV"/>
              </w:rPr>
              <w:t>18</w:t>
            </w:r>
            <w:r w:rsidRPr="002A2C22">
              <w:rPr>
                <w:b/>
                <w:bCs/>
                <w:color w:val="000000"/>
                <w:sz w:val="20"/>
                <w:szCs w:val="20"/>
                <w:lang w:val="es-SV"/>
              </w:rPr>
              <w:t>-1</w:t>
            </w:r>
            <w:r>
              <w:rPr>
                <w:b/>
                <w:bCs/>
                <w:color w:val="000000"/>
                <w:sz w:val="20"/>
                <w:szCs w:val="20"/>
                <w:lang w:val="es-SV"/>
              </w:rPr>
              <w:t>1</w:t>
            </w:r>
            <w:r w:rsidRPr="002A2C22">
              <w:rPr>
                <w:b/>
                <w:bCs/>
                <w:color w:val="000000"/>
                <w:sz w:val="20"/>
                <w:szCs w:val="20"/>
                <w:lang w:val="es-SV"/>
              </w:rPr>
              <w:t>-2022</w:t>
            </w:r>
          </w:p>
        </w:tc>
      </w:tr>
    </w:tbl>
    <w:p w14:paraId="5764B126" w14:textId="096FE764" w:rsidR="006F3EC4" w:rsidRDefault="006F3EC4">
      <w:pPr>
        <w:pStyle w:val="LO-Normal"/>
        <w:rPr>
          <w:rFonts w:ascii="Microsoft Sans Serif" w:hAnsi="Microsoft Sans Serif" w:cs="Microsoft Sans Serif"/>
          <w:color w:val="262626"/>
          <w:lang w:val="es-SV"/>
        </w:rPr>
      </w:pPr>
    </w:p>
    <w:p w14:paraId="250CA2AC" w14:textId="70C974ED" w:rsidR="00B368F9" w:rsidRDefault="00B368F9">
      <w:pPr>
        <w:pStyle w:val="LO-Normal"/>
        <w:rPr>
          <w:rFonts w:ascii="Microsoft Sans Serif" w:hAnsi="Microsoft Sans Serif" w:cs="Microsoft Sans Serif"/>
          <w:color w:val="262626"/>
          <w:lang w:val="es-SV"/>
        </w:rPr>
      </w:pPr>
    </w:p>
    <w:p w14:paraId="7B979D22" w14:textId="77777777" w:rsidR="00B368F9" w:rsidRPr="002A2C22" w:rsidRDefault="00B368F9">
      <w:pPr>
        <w:pStyle w:val="LO-Normal"/>
        <w:rPr>
          <w:rFonts w:ascii="Microsoft Sans Serif" w:hAnsi="Microsoft Sans Serif" w:cs="Microsoft Sans Serif"/>
          <w:color w:val="262626"/>
          <w:lang w:val="es-SV"/>
        </w:rPr>
      </w:pPr>
    </w:p>
    <w:p w14:paraId="4CECD62C" w14:textId="77777777" w:rsidR="006F3EC4" w:rsidRPr="002A2C22" w:rsidRDefault="006F3EC4">
      <w:pPr>
        <w:pStyle w:val="LO-Normal"/>
        <w:rPr>
          <w:rFonts w:ascii="Microsoft Sans Serif" w:hAnsi="Microsoft Sans Serif" w:cs="Microsoft Sans Serif"/>
          <w:color w:val="262626"/>
          <w:lang w:val="es-SV"/>
        </w:rPr>
      </w:pPr>
    </w:p>
    <w:p w14:paraId="34E127E2" w14:textId="77777777" w:rsidR="006F3EC4" w:rsidRPr="002A2C22" w:rsidRDefault="006F3EC4">
      <w:pPr>
        <w:pStyle w:val="LO-Normal"/>
        <w:rPr>
          <w:rFonts w:ascii="Microsoft Sans Serif" w:hAnsi="Microsoft Sans Serif" w:cs="Microsoft Sans Serif"/>
          <w:color w:val="262626"/>
          <w:lang w:val="es-SV"/>
        </w:rPr>
      </w:pPr>
    </w:p>
    <w:p w14:paraId="3CC3D109" w14:textId="77777777" w:rsidR="006F3EC4" w:rsidRPr="002A2C22" w:rsidRDefault="006F3EC4">
      <w:pPr>
        <w:pStyle w:val="LO-Normal"/>
        <w:rPr>
          <w:rFonts w:ascii="Microsoft Sans Serif" w:hAnsi="Microsoft Sans Serif" w:cs="Microsoft Sans Serif"/>
          <w:color w:val="262626"/>
          <w:lang w:val="es-SV"/>
        </w:rPr>
      </w:pPr>
    </w:p>
    <w:p w14:paraId="4E2D9CDD" w14:textId="41CD593F" w:rsidR="006F3EC4" w:rsidRDefault="006F3EC4">
      <w:pPr>
        <w:pStyle w:val="LO-Normal"/>
        <w:rPr>
          <w:rFonts w:ascii="Microsoft Sans Serif" w:hAnsi="Microsoft Sans Serif" w:cs="Microsoft Sans Serif"/>
          <w:color w:val="262626"/>
          <w:lang w:val="es-SV"/>
        </w:rPr>
      </w:pPr>
    </w:p>
    <w:p w14:paraId="7DE5A292" w14:textId="77777777" w:rsidR="00B368F9" w:rsidRPr="002A2C22" w:rsidRDefault="00B368F9">
      <w:pPr>
        <w:pStyle w:val="LO-Normal"/>
        <w:rPr>
          <w:rFonts w:ascii="Microsoft Sans Serif" w:hAnsi="Microsoft Sans Serif" w:cs="Microsoft Sans Serif"/>
          <w:color w:val="262626"/>
          <w:lang w:val="es-SV"/>
        </w:rPr>
      </w:pPr>
    </w:p>
    <w:p w14:paraId="46E7B98E" w14:textId="2E5A13F7" w:rsidR="006F3EC4" w:rsidRDefault="006F3EC4">
      <w:pPr>
        <w:pStyle w:val="LO-Normal"/>
        <w:rPr>
          <w:rFonts w:ascii="Microsoft Sans Serif" w:hAnsi="Microsoft Sans Serif" w:cs="Microsoft Sans Serif"/>
          <w:color w:val="262626"/>
          <w:lang w:val="es-SV"/>
        </w:rPr>
      </w:pPr>
    </w:p>
    <w:p w14:paraId="50BCB402" w14:textId="7252A34A" w:rsidR="00E33861" w:rsidRDefault="00E33861">
      <w:pPr>
        <w:pStyle w:val="LO-Normal"/>
        <w:rPr>
          <w:rFonts w:ascii="Microsoft Sans Serif" w:hAnsi="Microsoft Sans Serif" w:cs="Microsoft Sans Serif"/>
          <w:color w:val="262626"/>
          <w:lang w:val="es-SV"/>
        </w:rPr>
      </w:pPr>
    </w:p>
    <w:p w14:paraId="674F43AB" w14:textId="66E3E5A3" w:rsidR="00E33861" w:rsidRDefault="00E33861">
      <w:pPr>
        <w:pStyle w:val="LO-Normal"/>
        <w:rPr>
          <w:rFonts w:ascii="Microsoft Sans Serif" w:hAnsi="Microsoft Sans Serif" w:cs="Microsoft Sans Serif"/>
          <w:color w:val="262626"/>
          <w:lang w:val="es-SV"/>
        </w:rPr>
      </w:pPr>
    </w:p>
    <w:p w14:paraId="4FED9B58" w14:textId="696D65D8" w:rsidR="00E33861" w:rsidRDefault="00E33861">
      <w:pPr>
        <w:pStyle w:val="LO-Normal"/>
        <w:rPr>
          <w:rFonts w:ascii="Microsoft Sans Serif" w:hAnsi="Microsoft Sans Serif" w:cs="Microsoft Sans Serif"/>
          <w:color w:val="262626"/>
          <w:lang w:val="es-SV"/>
        </w:rPr>
      </w:pPr>
    </w:p>
    <w:p w14:paraId="24E8F85F" w14:textId="188D1361" w:rsidR="00E33861" w:rsidRDefault="00E33861">
      <w:pPr>
        <w:pStyle w:val="LO-Normal"/>
        <w:rPr>
          <w:rFonts w:ascii="Microsoft Sans Serif" w:hAnsi="Microsoft Sans Serif" w:cs="Microsoft Sans Serif"/>
          <w:color w:val="262626"/>
          <w:lang w:val="es-SV"/>
        </w:rPr>
      </w:pPr>
    </w:p>
    <w:p w14:paraId="772D32EC" w14:textId="1C077AE7" w:rsidR="00E33861" w:rsidRDefault="00E33861">
      <w:pPr>
        <w:pStyle w:val="LO-Normal"/>
        <w:rPr>
          <w:rFonts w:ascii="Microsoft Sans Serif" w:hAnsi="Microsoft Sans Serif" w:cs="Microsoft Sans Serif"/>
          <w:color w:val="262626"/>
          <w:lang w:val="es-SV"/>
        </w:rPr>
      </w:pPr>
    </w:p>
    <w:p w14:paraId="6602AA6F" w14:textId="0F515F36" w:rsidR="00E33861" w:rsidRDefault="00E33861">
      <w:pPr>
        <w:pStyle w:val="LO-Normal"/>
        <w:rPr>
          <w:rFonts w:ascii="Microsoft Sans Serif" w:hAnsi="Microsoft Sans Serif" w:cs="Microsoft Sans Serif"/>
          <w:color w:val="262626"/>
          <w:lang w:val="es-SV"/>
        </w:rPr>
      </w:pPr>
    </w:p>
    <w:p w14:paraId="3FBE49E6" w14:textId="0225C7A3" w:rsidR="00E33861" w:rsidRDefault="00E33861">
      <w:pPr>
        <w:pStyle w:val="LO-Normal"/>
        <w:rPr>
          <w:rFonts w:ascii="Microsoft Sans Serif" w:hAnsi="Microsoft Sans Serif" w:cs="Microsoft Sans Serif"/>
          <w:color w:val="262626"/>
          <w:lang w:val="es-SV"/>
        </w:rPr>
      </w:pPr>
    </w:p>
    <w:p w14:paraId="57EEB2B4" w14:textId="77777777" w:rsidR="00E33861" w:rsidRPr="002A2C22" w:rsidRDefault="00E33861">
      <w:pPr>
        <w:pStyle w:val="LO-Normal"/>
        <w:rPr>
          <w:rFonts w:ascii="Microsoft Sans Serif" w:hAnsi="Microsoft Sans Serif" w:cs="Microsoft Sans Serif"/>
          <w:color w:val="262626"/>
          <w:lang w:val="es-SV"/>
        </w:rPr>
      </w:pPr>
    </w:p>
    <w:p w14:paraId="1F1CB6BB" w14:textId="77777777" w:rsidR="006F3EC4" w:rsidRPr="002A2C22" w:rsidRDefault="006F3EC4">
      <w:pPr>
        <w:pStyle w:val="LO-Normal"/>
        <w:rPr>
          <w:rFonts w:ascii="Microsoft Sans Serif" w:hAnsi="Microsoft Sans Serif" w:cs="Microsoft Sans Serif"/>
          <w:color w:val="262626"/>
          <w:lang w:val="es-SV"/>
        </w:rPr>
      </w:pPr>
    </w:p>
    <w:p w14:paraId="2B9AE845" w14:textId="77777777" w:rsidR="006F3EC4" w:rsidRPr="002A2C22" w:rsidRDefault="006F3EC4">
      <w:pPr>
        <w:pStyle w:val="LO-Normal"/>
        <w:rPr>
          <w:rFonts w:ascii="Microsoft Sans Serif" w:hAnsi="Microsoft Sans Serif" w:cs="Microsoft Sans Serif"/>
          <w:color w:val="262626"/>
          <w:lang w:val="es-SV"/>
        </w:rPr>
      </w:pPr>
    </w:p>
    <w:tbl>
      <w:tblPr>
        <w:tblW w:w="9645" w:type="dxa"/>
        <w:tblLayout w:type="fixed"/>
        <w:tblCellMar>
          <w:top w:w="113" w:type="dxa"/>
          <w:left w:w="113" w:type="dxa"/>
          <w:bottom w:w="113" w:type="dxa"/>
          <w:right w:w="113" w:type="dxa"/>
        </w:tblCellMar>
        <w:tblLook w:val="04A0" w:firstRow="1" w:lastRow="0" w:firstColumn="1" w:lastColumn="0" w:noHBand="0" w:noVBand="1"/>
      </w:tblPr>
      <w:tblGrid>
        <w:gridCol w:w="1947"/>
        <w:gridCol w:w="7698"/>
      </w:tblGrid>
      <w:tr w:rsidR="006F3EC4" w:rsidRPr="002A2C22" w14:paraId="061AF66D" w14:textId="77777777">
        <w:tc>
          <w:tcPr>
            <w:tcW w:w="1947" w:type="dxa"/>
            <w:tcBorders>
              <w:top w:val="single" w:sz="2" w:space="0" w:color="DDDDDD"/>
              <w:bottom w:val="single" w:sz="2" w:space="0" w:color="DDDDDD"/>
            </w:tcBorders>
          </w:tcPr>
          <w:p w14:paraId="70CD6BB7" w14:textId="77777777" w:rsidR="006F3EC4" w:rsidRPr="002A2C22" w:rsidRDefault="00000000">
            <w:pPr>
              <w:pStyle w:val="Piedepgina"/>
              <w:rPr>
                <w:lang w:val="es-SV"/>
              </w:rPr>
            </w:pPr>
            <w:r w:rsidRPr="002A2C22">
              <w:rPr>
                <w:rStyle w:val="Nmerodepgina"/>
                <w:b/>
                <w:bCs/>
                <w:lang w:val="es-SV"/>
              </w:rPr>
              <w:t>Código:</w:t>
            </w:r>
          </w:p>
        </w:tc>
        <w:tc>
          <w:tcPr>
            <w:tcW w:w="7698" w:type="dxa"/>
            <w:tcBorders>
              <w:top w:val="single" w:sz="2" w:space="0" w:color="DDDDDD"/>
              <w:bottom w:val="single" w:sz="2" w:space="0" w:color="DDDDDD"/>
            </w:tcBorders>
          </w:tcPr>
          <w:p w14:paraId="13AA44B8" w14:textId="27B40FC2" w:rsidR="006F3EC4" w:rsidRPr="002A2C22" w:rsidRDefault="00484F3B">
            <w:pPr>
              <w:pStyle w:val="Piedepgina"/>
              <w:rPr>
                <w:lang w:val="es-SV"/>
              </w:rPr>
            </w:pPr>
            <w:r w:rsidRPr="002A2C22">
              <w:rPr>
                <w:rStyle w:val="Nmerodepgina"/>
                <w:lang w:val="es-SV"/>
              </w:rPr>
              <w:t xml:space="preserve">        </w:t>
            </w:r>
            <w:r w:rsidR="00DE2E75" w:rsidRPr="002A2C22">
              <w:rPr>
                <w:rStyle w:val="Nmerodepgina"/>
                <w:lang w:val="es-SV"/>
              </w:rPr>
              <w:t>SV_</w:t>
            </w:r>
            <w:r w:rsidRPr="002A2C22">
              <w:rPr>
                <w:rStyle w:val="Nmerodepgina"/>
                <w:lang w:val="es-SV"/>
              </w:rPr>
              <w:t>AGESIC-PFEA-</w:t>
            </w:r>
            <w:r w:rsidR="00DE2E75" w:rsidRPr="002A2C22">
              <w:rPr>
                <w:rStyle w:val="Nmerodepgina"/>
                <w:lang w:val="es-SV"/>
              </w:rPr>
              <w:t>GU</w:t>
            </w:r>
            <w:r w:rsidRPr="002A2C22">
              <w:rPr>
                <w:rStyle w:val="Nmerodepgina"/>
                <w:lang w:val="es-SV"/>
              </w:rPr>
              <w:t>-0</w:t>
            </w:r>
            <w:r w:rsidR="00B368F9">
              <w:rPr>
                <w:rStyle w:val="Nmerodepgina"/>
                <w:lang w:val="es-SV"/>
              </w:rPr>
              <w:t>4</w:t>
            </w:r>
            <w:r w:rsidRPr="002A2C22">
              <w:rPr>
                <w:rStyle w:val="Nmerodepgina"/>
                <w:lang w:val="es-SV"/>
              </w:rPr>
              <w:t>-ES</w:t>
            </w:r>
          </w:p>
        </w:tc>
      </w:tr>
    </w:tbl>
    <w:p w14:paraId="536C742F" w14:textId="77777777" w:rsidR="006F3EC4" w:rsidRPr="002A2C22" w:rsidRDefault="006F3EC4">
      <w:pPr>
        <w:rPr>
          <w:rFonts w:ascii="Microsoft Sans Serif" w:hAnsi="Microsoft Sans Serif" w:cs="Microsoft Sans Serif"/>
          <w:color w:val="262626"/>
          <w:lang w:val="es-SV"/>
        </w:rPr>
      </w:pPr>
    </w:p>
    <w:sectPr w:rsidR="006F3EC4" w:rsidRPr="002A2C22">
      <w:headerReference w:type="default" r:id="rId41"/>
      <w:footerReference w:type="default" r:id="rId42"/>
      <w:pgSz w:w="12240" w:h="15840"/>
      <w:pgMar w:top="1417" w:right="1701" w:bottom="1417" w:left="1701" w:header="708" w:footer="2246" w:gutter="0"/>
      <w:cols w:space="720"/>
      <w:formProt w:val="0"/>
      <w:docGrid w:linePitch="600" w:charSpace="3686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C59B70" w14:textId="77777777" w:rsidR="002632AD" w:rsidRDefault="002632AD">
      <w:pPr>
        <w:spacing w:after="0"/>
      </w:pPr>
      <w:r>
        <w:separator/>
      </w:r>
    </w:p>
  </w:endnote>
  <w:endnote w:type="continuationSeparator" w:id="0">
    <w:p w14:paraId="0AF6B4AD" w14:textId="77777777" w:rsidR="002632AD" w:rsidRDefault="002632A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Arial Unicode MS"/>
    <w:panose1 w:val="05010000000000000000"/>
    <w:charset w:val="00"/>
    <w:family w:val="auto"/>
    <w:pitch w:val="variable"/>
    <w:sig w:usb0="800000AF" w:usb1="1001ECEA"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Liberation Mono">
    <w:altName w:val="Courier New"/>
    <w:panose1 w:val="02070409020205020404"/>
    <w:charset w:val="00"/>
    <w:family w:val="modern"/>
    <w:pitch w:val="fixed"/>
    <w:sig w:usb0="E0000AFF" w:usb1="400078FF" w:usb2="00000001" w:usb3="00000000" w:csb0="000001BF" w:csb1="00000000"/>
  </w:font>
  <w:font w:name="Noto Sans Mono CJK SC">
    <w:panose1 w:val="00000000000000000000"/>
    <w:charset w:val="00"/>
    <w:family w:val="roman"/>
    <w:notTrueType/>
    <w:pitch w:val="default"/>
  </w:font>
  <w:font w:name="NSimSun">
    <w:panose1 w:val="02010609030101010101"/>
    <w:charset w:val="86"/>
    <w:family w:val="modern"/>
    <w:pitch w:val="fixed"/>
    <w:sig w:usb0="00000283" w:usb1="288F0000" w:usb2="00000016" w:usb3="00000000" w:csb0="00040001" w:csb1="00000000"/>
  </w:font>
  <w:font w:name="Microsoft Sans Serif">
    <w:panose1 w:val="020B0604020202020204"/>
    <w:charset w:val="00"/>
    <w:family w:val="swiss"/>
    <w:pitch w:val="variable"/>
    <w:sig w:usb0="E5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7518FC" w14:textId="77777777" w:rsidR="006F3EC4" w:rsidRDefault="00000000">
    <w:pPr>
      <w:pStyle w:val="Piedepgina"/>
      <w:rPr>
        <w:lang w:val="es-UY" w:eastAsia="es-UY"/>
      </w:rPr>
    </w:pPr>
    <w:r>
      <w:rPr>
        <w:noProof/>
      </w:rPr>
      <w:drawing>
        <wp:anchor distT="0" distB="0" distL="0" distR="0" simplePos="0" relativeHeight="35" behindDoc="1" locked="0" layoutInCell="0" allowOverlap="1" wp14:anchorId="2222189C" wp14:editId="1116DCC9">
          <wp:simplePos x="0" y="0"/>
          <wp:positionH relativeFrom="column">
            <wp:posOffset>-1141730</wp:posOffset>
          </wp:positionH>
          <wp:positionV relativeFrom="paragraph">
            <wp:posOffset>-175895</wp:posOffset>
          </wp:positionV>
          <wp:extent cx="7825105" cy="1765935"/>
          <wp:effectExtent l="0" t="0" r="0" b="0"/>
          <wp:wrapNone/>
          <wp:docPr id="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16"/>
                  <pic:cNvPicPr>
                    <a:picLocks noChangeAspect="1" noChangeArrowheads="1"/>
                  </pic:cNvPicPr>
                </pic:nvPicPr>
                <pic:blipFill>
                  <a:blip r:embed="rId1"/>
                  <a:stretch>
                    <a:fillRect/>
                  </a:stretch>
                </pic:blipFill>
                <pic:spPr bwMode="auto">
                  <a:xfrm>
                    <a:off x="0" y="0"/>
                    <a:ext cx="7825105" cy="1765935"/>
                  </a:xfrm>
                  <a:prstGeom prst="rect">
                    <a:avLst/>
                  </a:prstGeom>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9FF0B2" w14:textId="77777777" w:rsidR="002632AD" w:rsidRDefault="002632AD">
      <w:pPr>
        <w:spacing w:after="0"/>
      </w:pPr>
      <w:r>
        <w:separator/>
      </w:r>
    </w:p>
  </w:footnote>
  <w:footnote w:type="continuationSeparator" w:id="0">
    <w:p w14:paraId="376DD5AA" w14:textId="77777777" w:rsidR="002632AD" w:rsidRDefault="002632AD">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73431F" w14:textId="77777777" w:rsidR="006F3EC4" w:rsidRDefault="00000000">
    <w:pPr>
      <w:pStyle w:val="Encabezado"/>
      <w:rPr>
        <w:rFonts w:ascii="Microsoft Sans Serif" w:hAnsi="Microsoft Sans Serif" w:cs="Microsoft Sans Serif"/>
        <w:color w:val="262626"/>
        <w:lang w:val="es-UY" w:eastAsia="es-UY"/>
      </w:rPr>
    </w:pPr>
    <w:r>
      <w:rPr>
        <w:noProof/>
      </w:rPr>
      <w:drawing>
        <wp:anchor distT="0" distB="0" distL="0" distR="0" simplePos="0" relativeHeight="70" behindDoc="1" locked="0" layoutInCell="0" allowOverlap="1" wp14:anchorId="0610C283" wp14:editId="4C02CA92">
          <wp:simplePos x="0" y="0"/>
          <wp:positionH relativeFrom="column">
            <wp:posOffset>71755</wp:posOffset>
          </wp:positionH>
          <wp:positionV relativeFrom="paragraph">
            <wp:posOffset>-90170</wp:posOffset>
          </wp:positionV>
          <wp:extent cx="1191260" cy="321310"/>
          <wp:effectExtent l="0" t="0" r="0" b="0"/>
          <wp:wrapNone/>
          <wp:docPr id="6" name="Imagen 18" descr="C:\Users\carolina.coalla\AppData\Local\Microsoft\Windows\INetCache\Content.Word\Agesic 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18" descr="C:\Users\carolina.coalla\AppData\Local\Microsoft\Windows\INetCache\Content.Word\Agesic color.png"/>
                  <pic:cNvPicPr>
                    <a:picLocks noChangeAspect="1" noChangeArrowheads="1"/>
                  </pic:cNvPicPr>
                </pic:nvPicPr>
                <pic:blipFill>
                  <a:blip r:embed="rId1"/>
                  <a:stretch>
                    <a:fillRect/>
                  </a:stretch>
                </pic:blipFill>
                <pic:spPr bwMode="auto">
                  <a:xfrm>
                    <a:off x="0" y="0"/>
                    <a:ext cx="1191260" cy="32131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91C09"/>
    <w:multiLevelType w:val="hybridMultilevel"/>
    <w:tmpl w:val="88F82BD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61746B4"/>
    <w:multiLevelType w:val="multilevel"/>
    <w:tmpl w:val="32FEA01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15:restartNumberingAfterBreak="0">
    <w:nsid w:val="158428FD"/>
    <w:multiLevelType w:val="hybridMultilevel"/>
    <w:tmpl w:val="B45817F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6F914BA"/>
    <w:multiLevelType w:val="multilevel"/>
    <w:tmpl w:val="335EF09A"/>
    <w:lvl w:ilvl="0">
      <w:start w:val="1"/>
      <w:numFmt w:val="decimal"/>
      <w:pStyle w:val="Ttulo1"/>
      <w:lvlText w:val="%1."/>
      <w:lvlJc w:val="left"/>
      <w:pPr>
        <w:tabs>
          <w:tab w:val="num" w:pos="0"/>
        </w:tabs>
        <w:ind w:left="0" w:firstLine="0"/>
      </w:pPr>
    </w:lvl>
    <w:lvl w:ilvl="1">
      <w:start w:val="1"/>
      <w:numFmt w:val="decimal"/>
      <w:lvlText w:val="%2."/>
      <w:lvlJc w:val="left"/>
      <w:pPr>
        <w:ind w:left="360" w:hanging="360"/>
      </w:pPr>
    </w:lvl>
    <w:lvl w:ilvl="2">
      <w:start w:val="1"/>
      <w:numFmt w:val="none"/>
      <w:pStyle w:val="Ttulo3"/>
      <w:suff w:val="nothing"/>
      <w:lvlText w:val=""/>
      <w:lvlJc w:val="left"/>
      <w:pPr>
        <w:tabs>
          <w:tab w:val="num" w:pos="0"/>
        </w:tabs>
        <w:ind w:left="0" w:firstLine="0"/>
      </w:pPr>
    </w:lvl>
    <w:lvl w:ilvl="3">
      <w:start w:val="1"/>
      <w:numFmt w:val="none"/>
      <w:pStyle w:val="Ttulo4"/>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4" w15:restartNumberingAfterBreak="0">
    <w:nsid w:val="1FE26419"/>
    <w:multiLevelType w:val="multilevel"/>
    <w:tmpl w:val="335EF09A"/>
    <w:lvl w:ilvl="0">
      <w:start w:val="1"/>
      <w:numFmt w:val="decimal"/>
      <w:lvlText w:val="%1."/>
      <w:lvlJc w:val="left"/>
      <w:pPr>
        <w:tabs>
          <w:tab w:val="num" w:pos="0"/>
        </w:tabs>
        <w:ind w:left="0" w:firstLine="0"/>
      </w:pPr>
    </w:lvl>
    <w:lvl w:ilvl="1">
      <w:start w:val="1"/>
      <w:numFmt w:val="decimal"/>
      <w:lvlText w:val="%2."/>
      <w:lvlJc w:val="left"/>
      <w:pPr>
        <w:ind w:left="360" w:hanging="36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5" w15:restartNumberingAfterBreak="0">
    <w:nsid w:val="2CAA29EF"/>
    <w:multiLevelType w:val="hybridMultilevel"/>
    <w:tmpl w:val="DD9E7C38"/>
    <w:lvl w:ilvl="0" w:tplc="FFFFFFFF">
      <w:start w:val="1"/>
      <w:numFmt w:val="decimal"/>
      <w:lvlText w:val="%1."/>
      <w:lvlJc w:val="left"/>
      <w:pPr>
        <w:ind w:left="1080" w:hanging="360"/>
      </w:pPr>
      <w:rPr>
        <w:rFonts w:hint="default"/>
      </w:rPr>
    </w:lvl>
    <w:lvl w:ilvl="1" w:tplc="440A0019" w:tentative="1">
      <w:start w:val="1"/>
      <w:numFmt w:val="lowerLetter"/>
      <w:lvlText w:val="%2."/>
      <w:lvlJc w:val="left"/>
      <w:pPr>
        <w:ind w:left="1800" w:hanging="360"/>
      </w:pPr>
    </w:lvl>
    <w:lvl w:ilvl="2" w:tplc="440A001B" w:tentative="1">
      <w:start w:val="1"/>
      <w:numFmt w:val="lowerRoman"/>
      <w:lvlText w:val="%3."/>
      <w:lvlJc w:val="right"/>
      <w:pPr>
        <w:ind w:left="2520" w:hanging="180"/>
      </w:pPr>
    </w:lvl>
    <w:lvl w:ilvl="3" w:tplc="440A000F" w:tentative="1">
      <w:start w:val="1"/>
      <w:numFmt w:val="decimal"/>
      <w:lvlText w:val="%4."/>
      <w:lvlJc w:val="left"/>
      <w:pPr>
        <w:ind w:left="3240" w:hanging="360"/>
      </w:pPr>
    </w:lvl>
    <w:lvl w:ilvl="4" w:tplc="440A0019" w:tentative="1">
      <w:start w:val="1"/>
      <w:numFmt w:val="lowerLetter"/>
      <w:lvlText w:val="%5."/>
      <w:lvlJc w:val="left"/>
      <w:pPr>
        <w:ind w:left="3960" w:hanging="360"/>
      </w:pPr>
    </w:lvl>
    <w:lvl w:ilvl="5" w:tplc="440A001B" w:tentative="1">
      <w:start w:val="1"/>
      <w:numFmt w:val="lowerRoman"/>
      <w:lvlText w:val="%6."/>
      <w:lvlJc w:val="right"/>
      <w:pPr>
        <w:ind w:left="4680" w:hanging="180"/>
      </w:pPr>
    </w:lvl>
    <w:lvl w:ilvl="6" w:tplc="440A000F" w:tentative="1">
      <w:start w:val="1"/>
      <w:numFmt w:val="decimal"/>
      <w:lvlText w:val="%7."/>
      <w:lvlJc w:val="left"/>
      <w:pPr>
        <w:ind w:left="5400" w:hanging="360"/>
      </w:pPr>
    </w:lvl>
    <w:lvl w:ilvl="7" w:tplc="440A0019" w:tentative="1">
      <w:start w:val="1"/>
      <w:numFmt w:val="lowerLetter"/>
      <w:lvlText w:val="%8."/>
      <w:lvlJc w:val="left"/>
      <w:pPr>
        <w:ind w:left="6120" w:hanging="360"/>
      </w:pPr>
    </w:lvl>
    <w:lvl w:ilvl="8" w:tplc="440A001B" w:tentative="1">
      <w:start w:val="1"/>
      <w:numFmt w:val="lowerRoman"/>
      <w:lvlText w:val="%9."/>
      <w:lvlJc w:val="right"/>
      <w:pPr>
        <w:ind w:left="6840" w:hanging="180"/>
      </w:pPr>
    </w:lvl>
  </w:abstractNum>
  <w:abstractNum w:abstractNumId="6" w15:restartNumberingAfterBreak="0">
    <w:nsid w:val="2D7764EF"/>
    <w:multiLevelType w:val="hybridMultilevel"/>
    <w:tmpl w:val="80D27C6A"/>
    <w:lvl w:ilvl="0" w:tplc="953E1002">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7" w15:restartNumberingAfterBreak="0">
    <w:nsid w:val="371A12E3"/>
    <w:multiLevelType w:val="hybridMultilevel"/>
    <w:tmpl w:val="6610F0DA"/>
    <w:lvl w:ilvl="0" w:tplc="9AB8203A">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8" w15:restartNumberingAfterBreak="0">
    <w:nsid w:val="41E24789"/>
    <w:multiLevelType w:val="hybridMultilevel"/>
    <w:tmpl w:val="C29A1342"/>
    <w:lvl w:ilvl="0" w:tplc="EB3A9EB0">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9" w15:restartNumberingAfterBreak="0">
    <w:nsid w:val="449B24CC"/>
    <w:multiLevelType w:val="hybridMultilevel"/>
    <w:tmpl w:val="407C5F34"/>
    <w:lvl w:ilvl="0" w:tplc="2E9A4C64">
      <w:start w:val="7"/>
      <w:numFmt w:val="decimal"/>
      <w:lvlText w:val="%1."/>
      <w:lvlJc w:val="left"/>
      <w:pPr>
        <w:ind w:left="720" w:hanging="360"/>
      </w:pPr>
      <w:rPr>
        <w:rFonts w:hint="default"/>
      </w:rPr>
    </w:lvl>
    <w:lvl w:ilvl="1" w:tplc="440A0019">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0" w15:restartNumberingAfterBreak="0">
    <w:nsid w:val="464E60EC"/>
    <w:multiLevelType w:val="hybridMultilevel"/>
    <w:tmpl w:val="AFDCF70E"/>
    <w:lvl w:ilvl="0" w:tplc="D4D47A4C">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70D6F80"/>
    <w:multiLevelType w:val="hybridMultilevel"/>
    <w:tmpl w:val="2EF4A94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941F590"/>
    <w:multiLevelType w:val="hybridMultilevel"/>
    <w:tmpl w:val="935A5016"/>
    <w:lvl w:ilvl="0" w:tplc="F312A1EE">
      <w:start w:val="1"/>
      <w:numFmt w:val="decimal"/>
      <w:lvlText w:val="%1."/>
      <w:lvlJc w:val="left"/>
      <w:pPr>
        <w:ind w:left="720" w:hanging="360"/>
      </w:pPr>
    </w:lvl>
    <w:lvl w:ilvl="1" w:tplc="A19A26B6">
      <w:start w:val="1"/>
      <w:numFmt w:val="lowerLetter"/>
      <w:lvlText w:val="%2."/>
      <w:lvlJc w:val="left"/>
      <w:pPr>
        <w:ind w:left="1440" w:hanging="360"/>
      </w:pPr>
    </w:lvl>
    <w:lvl w:ilvl="2" w:tplc="98487EC4">
      <w:start w:val="1"/>
      <w:numFmt w:val="lowerRoman"/>
      <w:lvlText w:val="%3."/>
      <w:lvlJc w:val="right"/>
      <w:pPr>
        <w:ind w:left="2160" w:hanging="180"/>
      </w:pPr>
    </w:lvl>
    <w:lvl w:ilvl="3" w:tplc="9EEC7544">
      <w:start w:val="1"/>
      <w:numFmt w:val="decimal"/>
      <w:lvlText w:val="%4."/>
      <w:lvlJc w:val="left"/>
      <w:pPr>
        <w:ind w:left="2880" w:hanging="360"/>
      </w:pPr>
    </w:lvl>
    <w:lvl w:ilvl="4" w:tplc="3BF0F04E">
      <w:start w:val="1"/>
      <w:numFmt w:val="lowerLetter"/>
      <w:lvlText w:val="%5."/>
      <w:lvlJc w:val="left"/>
      <w:pPr>
        <w:ind w:left="3600" w:hanging="360"/>
      </w:pPr>
    </w:lvl>
    <w:lvl w:ilvl="5" w:tplc="61903CAC">
      <w:start w:val="1"/>
      <w:numFmt w:val="lowerRoman"/>
      <w:lvlText w:val="%6."/>
      <w:lvlJc w:val="right"/>
      <w:pPr>
        <w:ind w:left="4320" w:hanging="180"/>
      </w:pPr>
    </w:lvl>
    <w:lvl w:ilvl="6" w:tplc="EE7CAC90">
      <w:start w:val="1"/>
      <w:numFmt w:val="decimal"/>
      <w:lvlText w:val="%7."/>
      <w:lvlJc w:val="left"/>
      <w:pPr>
        <w:ind w:left="5040" w:hanging="360"/>
      </w:pPr>
    </w:lvl>
    <w:lvl w:ilvl="7" w:tplc="815895C0">
      <w:start w:val="1"/>
      <w:numFmt w:val="lowerLetter"/>
      <w:lvlText w:val="%8."/>
      <w:lvlJc w:val="left"/>
      <w:pPr>
        <w:ind w:left="5760" w:hanging="360"/>
      </w:pPr>
    </w:lvl>
    <w:lvl w:ilvl="8" w:tplc="954E6CAE">
      <w:start w:val="1"/>
      <w:numFmt w:val="lowerRoman"/>
      <w:lvlText w:val="%9."/>
      <w:lvlJc w:val="right"/>
      <w:pPr>
        <w:ind w:left="6480" w:hanging="180"/>
      </w:pPr>
    </w:lvl>
  </w:abstractNum>
  <w:abstractNum w:abstractNumId="13" w15:restartNumberingAfterBreak="0">
    <w:nsid w:val="4DCB1B8B"/>
    <w:multiLevelType w:val="multilevel"/>
    <w:tmpl w:val="B26EAC18"/>
    <w:lvl w:ilvl="0">
      <w:start w:val="1"/>
      <w:numFmt w:val="decimal"/>
      <w:lvlText w:val="%1."/>
      <w:lvlJc w:val="left"/>
      <w:pPr>
        <w:tabs>
          <w:tab w:val="num" w:pos="720"/>
        </w:tabs>
        <w:ind w:left="720" w:hanging="360"/>
      </w:pPr>
    </w:lvl>
    <w:lvl w:ilvl="1">
      <w:start w:val="1"/>
      <w:numFmt w:val="bullet"/>
      <w:lvlText w:val="◦"/>
      <w:lvlJc w:val="left"/>
      <w:pPr>
        <w:tabs>
          <w:tab w:val="num" w:pos="1080"/>
        </w:tabs>
        <w:ind w:left="1080" w:hanging="360"/>
      </w:pPr>
      <w:rPr>
        <w:rFonts w:ascii="OpenSymbol" w:hAnsi="OpenSymbol" w:cs="OpenSymbol" w:hint="default"/>
      </w:r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 w15:restartNumberingAfterBreak="0">
    <w:nsid w:val="50731D4F"/>
    <w:multiLevelType w:val="hybridMultilevel"/>
    <w:tmpl w:val="14E27ABC"/>
    <w:lvl w:ilvl="0" w:tplc="440A000F">
      <w:start w:val="1"/>
      <w:numFmt w:val="decimal"/>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5" w15:restartNumberingAfterBreak="0">
    <w:nsid w:val="5104412B"/>
    <w:multiLevelType w:val="hybridMultilevel"/>
    <w:tmpl w:val="DDD26FA2"/>
    <w:lvl w:ilvl="0" w:tplc="F2121C5C">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6" w15:restartNumberingAfterBreak="0">
    <w:nsid w:val="5853335B"/>
    <w:multiLevelType w:val="hybridMultilevel"/>
    <w:tmpl w:val="C7DCC644"/>
    <w:lvl w:ilvl="0" w:tplc="D4D47A4C">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7" w15:restartNumberingAfterBreak="0">
    <w:nsid w:val="5A5C54EE"/>
    <w:multiLevelType w:val="hybridMultilevel"/>
    <w:tmpl w:val="E698DB62"/>
    <w:lvl w:ilvl="0" w:tplc="953E1002">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8" w15:restartNumberingAfterBreak="0">
    <w:nsid w:val="6A1F6C70"/>
    <w:multiLevelType w:val="hybridMultilevel"/>
    <w:tmpl w:val="C41042BC"/>
    <w:lvl w:ilvl="0" w:tplc="3258D8A2">
      <w:start w:val="1"/>
      <w:numFmt w:val="decimal"/>
      <w:lvlText w:val="%1.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9" w15:restartNumberingAfterBreak="0">
    <w:nsid w:val="6F4A2729"/>
    <w:multiLevelType w:val="multilevel"/>
    <w:tmpl w:val="182EF264"/>
    <w:lvl w:ilvl="0">
      <w:start w:val="1"/>
      <w:numFmt w:val="decimal"/>
      <w:lvlText w:val="%1."/>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0" w15:restartNumberingAfterBreak="0">
    <w:nsid w:val="782F0806"/>
    <w:multiLevelType w:val="hybridMultilevel"/>
    <w:tmpl w:val="FF4CBC5A"/>
    <w:lvl w:ilvl="0" w:tplc="DDFE15B4">
      <w:start w:val="9"/>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994648192">
    <w:abstractNumId w:val="19"/>
  </w:num>
  <w:num w:numId="2" w16cid:durableId="294801915">
    <w:abstractNumId w:val="13"/>
  </w:num>
  <w:num w:numId="3" w16cid:durableId="1569801965">
    <w:abstractNumId w:val="1"/>
  </w:num>
  <w:num w:numId="4" w16cid:durableId="1484542554">
    <w:abstractNumId w:val="3"/>
  </w:num>
  <w:num w:numId="5" w16cid:durableId="1063681892">
    <w:abstractNumId w:val="18"/>
  </w:num>
  <w:num w:numId="6" w16cid:durableId="284971781">
    <w:abstractNumId w:val="6"/>
  </w:num>
  <w:num w:numId="7" w16cid:durableId="1650475774">
    <w:abstractNumId w:val="17"/>
  </w:num>
  <w:num w:numId="8" w16cid:durableId="1059476269">
    <w:abstractNumId w:val="4"/>
  </w:num>
  <w:num w:numId="9" w16cid:durableId="2142729599">
    <w:abstractNumId w:val="14"/>
  </w:num>
  <w:num w:numId="10" w16cid:durableId="1257325527">
    <w:abstractNumId w:val="9"/>
  </w:num>
  <w:num w:numId="11" w16cid:durableId="217253677">
    <w:abstractNumId w:val="12"/>
  </w:num>
  <w:num w:numId="12" w16cid:durableId="218903082">
    <w:abstractNumId w:val="10"/>
  </w:num>
  <w:num w:numId="13" w16cid:durableId="990140403">
    <w:abstractNumId w:val="16"/>
  </w:num>
  <w:num w:numId="14" w16cid:durableId="870534734">
    <w:abstractNumId w:val="8"/>
  </w:num>
  <w:num w:numId="15" w16cid:durableId="1926914596">
    <w:abstractNumId w:val="20"/>
  </w:num>
  <w:num w:numId="16" w16cid:durableId="1439835901">
    <w:abstractNumId w:val="11"/>
  </w:num>
  <w:num w:numId="17" w16cid:durableId="986787303">
    <w:abstractNumId w:val="5"/>
  </w:num>
  <w:num w:numId="18" w16cid:durableId="1106540274">
    <w:abstractNumId w:val="0"/>
  </w:num>
  <w:num w:numId="19" w16cid:durableId="1028873744">
    <w:abstractNumId w:val="15"/>
  </w:num>
  <w:num w:numId="20" w16cid:durableId="1396011246">
    <w:abstractNumId w:val="7"/>
  </w:num>
  <w:num w:numId="21" w16cid:durableId="9644308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attachedTemplate r:id="rId1"/>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6967"/>
    <w:rsid w:val="0000605C"/>
    <w:rsid w:val="000133A6"/>
    <w:rsid w:val="0001506F"/>
    <w:rsid w:val="00015555"/>
    <w:rsid w:val="0003407F"/>
    <w:rsid w:val="000905E7"/>
    <w:rsid w:val="000958F9"/>
    <w:rsid w:val="000B1311"/>
    <w:rsid w:val="000C258F"/>
    <w:rsid w:val="000E25E3"/>
    <w:rsid w:val="00136967"/>
    <w:rsid w:val="00183ADD"/>
    <w:rsid w:val="0019446E"/>
    <w:rsid w:val="00197778"/>
    <w:rsid w:val="001C419D"/>
    <w:rsid w:val="001F5BB2"/>
    <w:rsid w:val="002059EC"/>
    <w:rsid w:val="00217C6E"/>
    <w:rsid w:val="00232E4C"/>
    <w:rsid w:val="00251838"/>
    <w:rsid w:val="002632AD"/>
    <w:rsid w:val="00267900"/>
    <w:rsid w:val="00292343"/>
    <w:rsid w:val="002A2C22"/>
    <w:rsid w:val="002D228D"/>
    <w:rsid w:val="002D6C02"/>
    <w:rsid w:val="002F0327"/>
    <w:rsid w:val="002F34B2"/>
    <w:rsid w:val="003274F3"/>
    <w:rsid w:val="003368E1"/>
    <w:rsid w:val="00354CF1"/>
    <w:rsid w:val="003676E5"/>
    <w:rsid w:val="00380E98"/>
    <w:rsid w:val="003C2472"/>
    <w:rsid w:val="003C5EB5"/>
    <w:rsid w:val="00401DF2"/>
    <w:rsid w:val="00410B06"/>
    <w:rsid w:val="00424641"/>
    <w:rsid w:val="00483CCD"/>
    <w:rsid w:val="00484F3B"/>
    <w:rsid w:val="0049172C"/>
    <w:rsid w:val="004F1636"/>
    <w:rsid w:val="0050094C"/>
    <w:rsid w:val="00511304"/>
    <w:rsid w:val="00536819"/>
    <w:rsid w:val="00567F3D"/>
    <w:rsid w:val="0058107F"/>
    <w:rsid w:val="005920AE"/>
    <w:rsid w:val="00593135"/>
    <w:rsid w:val="005E0AC4"/>
    <w:rsid w:val="005E342B"/>
    <w:rsid w:val="005F2E88"/>
    <w:rsid w:val="005F342C"/>
    <w:rsid w:val="00600FDC"/>
    <w:rsid w:val="006034DC"/>
    <w:rsid w:val="006359A3"/>
    <w:rsid w:val="00640FE4"/>
    <w:rsid w:val="00657943"/>
    <w:rsid w:val="0066127D"/>
    <w:rsid w:val="006A48A2"/>
    <w:rsid w:val="006A7356"/>
    <w:rsid w:val="006F3EC4"/>
    <w:rsid w:val="00720404"/>
    <w:rsid w:val="00751122"/>
    <w:rsid w:val="00754733"/>
    <w:rsid w:val="00794239"/>
    <w:rsid w:val="007B484D"/>
    <w:rsid w:val="007B497B"/>
    <w:rsid w:val="007C3BBD"/>
    <w:rsid w:val="00814CFE"/>
    <w:rsid w:val="0083245A"/>
    <w:rsid w:val="00836EB5"/>
    <w:rsid w:val="00880545"/>
    <w:rsid w:val="008963B3"/>
    <w:rsid w:val="008C181C"/>
    <w:rsid w:val="008D77B2"/>
    <w:rsid w:val="009366A2"/>
    <w:rsid w:val="009523FD"/>
    <w:rsid w:val="009A4724"/>
    <w:rsid w:val="009B663F"/>
    <w:rsid w:val="009F197D"/>
    <w:rsid w:val="00A16878"/>
    <w:rsid w:val="00A31D8C"/>
    <w:rsid w:val="00A3464B"/>
    <w:rsid w:val="00A43ABC"/>
    <w:rsid w:val="00A44988"/>
    <w:rsid w:val="00A62501"/>
    <w:rsid w:val="00A631EC"/>
    <w:rsid w:val="00A85AD3"/>
    <w:rsid w:val="00AC4DFC"/>
    <w:rsid w:val="00B03A8A"/>
    <w:rsid w:val="00B0640D"/>
    <w:rsid w:val="00B368F9"/>
    <w:rsid w:val="00BD0521"/>
    <w:rsid w:val="00BF1989"/>
    <w:rsid w:val="00C21F3C"/>
    <w:rsid w:val="00C44B38"/>
    <w:rsid w:val="00C467DA"/>
    <w:rsid w:val="00CB07A6"/>
    <w:rsid w:val="00CB6C72"/>
    <w:rsid w:val="00CC6190"/>
    <w:rsid w:val="00CC6C11"/>
    <w:rsid w:val="00CD1429"/>
    <w:rsid w:val="00CF09A0"/>
    <w:rsid w:val="00D05E79"/>
    <w:rsid w:val="00D13F9E"/>
    <w:rsid w:val="00D35247"/>
    <w:rsid w:val="00D71922"/>
    <w:rsid w:val="00D729FC"/>
    <w:rsid w:val="00D72C28"/>
    <w:rsid w:val="00D8496D"/>
    <w:rsid w:val="00DA1D0A"/>
    <w:rsid w:val="00DB050F"/>
    <w:rsid w:val="00DB7972"/>
    <w:rsid w:val="00DE2E75"/>
    <w:rsid w:val="00E15B24"/>
    <w:rsid w:val="00E33861"/>
    <w:rsid w:val="00E355DD"/>
    <w:rsid w:val="00E458B4"/>
    <w:rsid w:val="00E60D44"/>
    <w:rsid w:val="00E61A29"/>
    <w:rsid w:val="00E94476"/>
    <w:rsid w:val="00EA1DA8"/>
    <w:rsid w:val="00EC3D85"/>
    <w:rsid w:val="00ED2F21"/>
    <w:rsid w:val="00ED3EB4"/>
    <w:rsid w:val="00ED504E"/>
    <w:rsid w:val="00EE67F7"/>
    <w:rsid w:val="00F04644"/>
    <w:rsid w:val="00F17B0E"/>
    <w:rsid w:val="00F25257"/>
    <w:rsid w:val="00F65BA3"/>
    <w:rsid w:val="00F9161C"/>
    <w:rsid w:val="00FA5234"/>
    <w:rsid w:val="00FC60F5"/>
    <w:rsid w:val="00FD6D64"/>
    <w:rsid w:val="00FF514A"/>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DCB870"/>
  <w15:docId w15:val="{D4B8FF32-71F3-4D1F-ABE4-3D28A128CB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US" w:eastAsia="en-US" w:bidi="ar-SA"/>
      </w:rPr>
    </w:rPrDefault>
    <w:pPrDefault>
      <w:pPr>
        <w:spacing w:line="25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7C6E"/>
    <w:pPr>
      <w:spacing w:after="160" w:line="240" w:lineRule="auto"/>
    </w:pPr>
    <w:rPr>
      <w:rFonts w:ascii="Arial" w:hAnsi="Arial"/>
      <w:sz w:val="20"/>
    </w:rPr>
  </w:style>
  <w:style w:type="paragraph" w:styleId="Ttulo1">
    <w:name w:val="heading 1"/>
    <w:basedOn w:val="Ttulo"/>
    <w:next w:val="Normal"/>
    <w:uiPriority w:val="9"/>
    <w:qFormat/>
    <w:pPr>
      <w:numPr>
        <w:numId w:val="4"/>
      </w:numPr>
      <w:spacing w:after="170"/>
      <w:outlineLvl w:val="0"/>
    </w:pPr>
    <w:rPr>
      <w:b/>
      <w:bCs/>
      <w:color w:val="auto"/>
      <w:sz w:val="26"/>
      <w:szCs w:val="36"/>
    </w:rPr>
  </w:style>
  <w:style w:type="paragraph" w:styleId="Ttulo2">
    <w:name w:val="heading 2"/>
    <w:basedOn w:val="Ttulo"/>
    <w:next w:val="Textoindependiente"/>
    <w:autoRedefine/>
    <w:uiPriority w:val="9"/>
    <w:unhideWhenUsed/>
    <w:qFormat/>
    <w:rsid w:val="00CB6C72"/>
    <w:pPr>
      <w:spacing w:before="397" w:after="119"/>
      <w:outlineLvl w:val="1"/>
    </w:pPr>
    <w:rPr>
      <w:b/>
      <w:bCs/>
      <w:color w:val="717275"/>
      <w:sz w:val="24"/>
      <w:szCs w:val="32"/>
    </w:rPr>
  </w:style>
  <w:style w:type="paragraph" w:styleId="Ttulo3">
    <w:name w:val="heading 3"/>
    <w:basedOn w:val="Ttulo"/>
    <w:next w:val="Normal"/>
    <w:uiPriority w:val="9"/>
    <w:unhideWhenUsed/>
    <w:qFormat/>
    <w:pPr>
      <w:numPr>
        <w:ilvl w:val="2"/>
        <w:numId w:val="4"/>
      </w:numPr>
      <w:spacing w:before="340" w:after="119"/>
      <w:outlineLvl w:val="2"/>
    </w:pPr>
    <w:rPr>
      <w:b/>
      <w:bCs/>
      <w:color w:val="717275"/>
      <w:sz w:val="22"/>
    </w:rPr>
  </w:style>
  <w:style w:type="paragraph" w:styleId="Ttulo4">
    <w:name w:val="heading 4"/>
    <w:basedOn w:val="Ttulo"/>
    <w:next w:val="Textoindependiente"/>
    <w:uiPriority w:val="9"/>
    <w:unhideWhenUsed/>
    <w:qFormat/>
    <w:pPr>
      <w:numPr>
        <w:ilvl w:val="3"/>
        <w:numId w:val="4"/>
      </w:numPr>
      <w:spacing w:before="283" w:after="119"/>
      <w:outlineLvl w:val="3"/>
    </w:pPr>
    <w:rPr>
      <w:b/>
      <w:bCs/>
      <w:iCs/>
      <w:color w:val="717275"/>
      <w:sz w:val="21"/>
      <w:szCs w:val="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EncabezadoCar">
    <w:name w:val="Encabezado Car"/>
    <w:basedOn w:val="Fuentedeprrafopredeter"/>
    <w:qFormat/>
  </w:style>
  <w:style w:type="character" w:customStyle="1" w:styleId="PiedepginaCar">
    <w:name w:val="Pie de página Car"/>
    <w:basedOn w:val="Fuentedeprrafopredeter"/>
    <w:qFormat/>
  </w:style>
  <w:style w:type="character" w:customStyle="1" w:styleId="nmerodecaptulo">
    <w:name w:val="número de capítulo"/>
    <w:qFormat/>
    <w:rPr>
      <w:rFonts w:ascii="Calibri" w:eastAsia="Microsoft YaHei" w:hAnsi="Calibri" w:cs="Mangal"/>
      <w:b/>
      <w:bCs/>
      <w:color w:val="245487"/>
      <w:spacing w:val="40"/>
      <w:sz w:val="31"/>
      <w:szCs w:val="31"/>
      <w:shd w:val="clear" w:color="auto" w:fill="auto"/>
    </w:rPr>
  </w:style>
  <w:style w:type="character" w:customStyle="1" w:styleId="EnlacedeInternet">
    <w:name w:val="Enlace de Internet"/>
    <w:rPr>
      <w:color w:val="000080"/>
      <w:u w:val="single"/>
    </w:rPr>
  </w:style>
  <w:style w:type="character" w:customStyle="1" w:styleId="Enlacedelndice">
    <w:name w:val="Enlace del índice"/>
    <w:qFormat/>
  </w:style>
  <w:style w:type="character" w:customStyle="1" w:styleId="puntosndice">
    <w:name w:val="puntos índice"/>
    <w:qFormat/>
    <w:rPr>
      <w:rFonts w:ascii="Calibri" w:hAnsi="Calibri" w:cs="Mangal"/>
      <w:color w:val="717275"/>
      <w:sz w:val="12"/>
    </w:rPr>
  </w:style>
  <w:style w:type="character" w:styleId="Nmerodepgina">
    <w:name w:val="page number"/>
    <w:basedOn w:val="Fuentedeprrafopredeter"/>
  </w:style>
  <w:style w:type="character" w:customStyle="1" w:styleId="nmerodecapitulo2">
    <w:name w:val="número de capitulo 2"/>
    <w:basedOn w:val="nmerodecaptulo"/>
    <w:qFormat/>
    <w:rPr>
      <w:rFonts w:ascii="Calibri" w:eastAsia="Microsoft YaHei" w:hAnsi="Calibri" w:cs="Mangal"/>
      <w:b/>
      <w:bCs/>
      <w:color w:val="245487"/>
      <w:spacing w:val="40"/>
      <w:sz w:val="28"/>
      <w:szCs w:val="31"/>
      <w:shd w:val="clear" w:color="auto" w:fill="auto"/>
    </w:rPr>
  </w:style>
  <w:style w:type="character" w:customStyle="1" w:styleId="nmerodecaptulo3">
    <w:name w:val="número de capítulo 3"/>
    <w:basedOn w:val="nmerodecaptulo"/>
    <w:qFormat/>
    <w:rPr>
      <w:rFonts w:ascii="Calibri" w:eastAsia="Microsoft YaHei" w:hAnsi="Calibri" w:cs="Mangal"/>
      <w:b/>
      <w:bCs/>
      <w:color w:val="245487"/>
      <w:spacing w:val="40"/>
      <w:sz w:val="20"/>
      <w:szCs w:val="31"/>
      <w:shd w:val="clear" w:color="auto" w:fill="auto"/>
    </w:rPr>
  </w:style>
  <w:style w:type="character" w:customStyle="1" w:styleId="nmerodecaptulo4">
    <w:name w:val="número de capítulo 4"/>
    <w:basedOn w:val="nmerodecaptulo"/>
    <w:qFormat/>
    <w:rPr>
      <w:rFonts w:ascii="Calibri" w:eastAsia="Microsoft YaHei" w:hAnsi="Calibri" w:cs="Mangal"/>
      <w:b/>
      <w:bCs/>
      <w:color w:val="245487"/>
      <w:spacing w:val="40"/>
      <w:sz w:val="18"/>
      <w:szCs w:val="31"/>
      <w:shd w:val="clear" w:color="auto" w:fill="auto"/>
    </w:rPr>
  </w:style>
  <w:style w:type="character" w:customStyle="1" w:styleId="Smbolosdenumeracin">
    <w:name w:val="Símbolos de numeración"/>
    <w:qFormat/>
  </w:style>
  <w:style w:type="character" w:customStyle="1" w:styleId="Vietas">
    <w:name w:val="Viñetas"/>
    <w:qFormat/>
    <w:rPr>
      <w:rFonts w:ascii="OpenSymbol" w:eastAsia="OpenSymbol" w:hAnsi="OpenSymbol" w:cs="OpenSymbol"/>
    </w:rPr>
  </w:style>
  <w:style w:type="character" w:customStyle="1" w:styleId="EnlacedeInternetvisitado">
    <w:name w:val="Enlace de Internet visitado"/>
    <w:rPr>
      <w:color w:val="800000"/>
      <w:u w:val="single"/>
    </w:rPr>
  </w:style>
  <w:style w:type="character" w:customStyle="1" w:styleId="Textooriginal">
    <w:name w:val="Texto original"/>
    <w:qFormat/>
    <w:rPr>
      <w:rFonts w:ascii="Liberation Mono" w:eastAsia="Noto Sans Mono CJK SC" w:hAnsi="Liberation Mono" w:cs="Liberation Mono"/>
    </w:rPr>
  </w:style>
  <w:style w:type="paragraph" w:customStyle="1" w:styleId="LO-Normal">
    <w:name w:val="LO-Normal"/>
    <w:qFormat/>
    <w:pPr>
      <w:suppressAutoHyphens/>
      <w:spacing w:after="160"/>
    </w:pPr>
  </w:style>
  <w:style w:type="paragraph" w:styleId="Encabezado">
    <w:name w:val="header"/>
    <w:basedOn w:val="Cabeceraypie"/>
  </w:style>
  <w:style w:type="paragraph" w:customStyle="1" w:styleId="Cabeceraypie">
    <w:name w:val="Cabecera y pie"/>
    <w:basedOn w:val="Normal"/>
    <w:qFormat/>
    <w:pPr>
      <w:suppressLineNumbers/>
      <w:tabs>
        <w:tab w:val="center" w:pos="4986"/>
        <w:tab w:val="right" w:pos="9972"/>
      </w:tabs>
    </w:pPr>
  </w:style>
  <w:style w:type="paragraph" w:styleId="Piedepgina">
    <w:name w:val="footer"/>
    <w:basedOn w:val="LO-Normal"/>
    <w:pPr>
      <w:tabs>
        <w:tab w:val="center" w:pos="4419"/>
        <w:tab w:val="right" w:pos="8838"/>
      </w:tabs>
      <w:spacing w:after="0" w:line="240" w:lineRule="auto"/>
    </w:pPr>
  </w:style>
  <w:style w:type="paragraph" w:customStyle="1" w:styleId="Ttulotapa">
    <w:name w:val="Título tapa"/>
    <w:basedOn w:val="Normal"/>
    <w:qFormat/>
    <w:pPr>
      <w:spacing w:line="454" w:lineRule="exact"/>
      <w:ind w:left="2268" w:right="3969"/>
    </w:pPr>
    <w:rPr>
      <w:rFonts w:ascii="Calibri" w:hAnsi="Calibri"/>
      <w:b/>
      <w:sz w:val="48"/>
    </w:rPr>
  </w:style>
  <w:style w:type="paragraph" w:customStyle="1" w:styleId="subttulotapa">
    <w:name w:val="subtítulo tapa"/>
    <w:basedOn w:val="Ttulotapa"/>
    <w:qFormat/>
    <w:pPr>
      <w:spacing w:before="113" w:after="0"/>
    </w:pPr>
    <w:rPr>
      <w:b w:val="0"/>
      <w:color w:val="717275"/>
      <w:sz w:val="28"/>
    </w:rPr>
  </w:style>
  <w:style w:type="paragraph" w:styleId="Ttulo">
    <w:name w:val="Title"/>
    <w:basedOn w:val="Normal"/>
    <w:next w:val="Textoindependiente"/>
    <w:uiPriority w:val="10"/>
    <w:qFormat/>
    <w:pPr>
      <w:keepNext/>
      <w:spacing w:after="283"/>
    </w:pPr>
    <w:rPr>
      <w:rFonts w:eastAsia="Microsoft YaHei" w:cs="Mangal"/>
      <w:color w:val="245487"/>
      <w:szCs w:val="28"/>
    </w:rPr>
  </w:style>
  <w:style w:type="paragraph" w:styleId="Textoindependiente">
    <w:name w:val="Body Text"/>
    <w:basedOn w:val="Normal"/>
    <w:pPr>
      <w:spacing w:after="283" w:line="360" w:lineRule="auto"/>
      <w:jc w:val="both"/>
    </w:pPr>
  </w:style>
  <w:style w:type="paragraph" w:styleId="Encabezadodelista">
    <w:name w:val="toa heading"/>
    <w:basedOn w:val="Ttulo"/>
    <w:pPr>
      <w:pageBreakBefore/>
      <w:suppressLineNumbers/>
    </w:pPr>
    <w:rPr>
      <w:b/>
      <w:bCs/>
      <w:sz w:val="32"/>
      <w:szCs w:val="32"/>
    </w:rPr>
  </w:style>
  <w:style w:type="paragraph" w:customStyle="1" w:styleId="ndice">
    <w:name w:val="Índice"/>
    <w:basedOn w:val="Normal"/>
    <w:qFormat/>
    <w:pPr>
      <w:suppressLineNumbers/>
    </w:pPr>
    <w:rPr>
      <w:rFonts w:cs="Mangal"/>
    </w:rPr>
  </w:style>
  <w:style w:type="paragraph" w:styleId="TDC1">
    <w:name w:val="toc 1"/>
    <w:basedOn w:val="ndice"/>
    <w:uiPriority w:val="39"/>
    <w:pPr>
      <w:tabs>
        <w:tab w:val="right" w:leader="dot" w:pos="9638"/>
      </w:tabs>
      <w:spacing w:before="113" w:after="0"/>
    </w:pPr>
    <w:rPr>
      <w:sz w:val="28"/>
    </w:rPr>
  </w:style>
  <w:style w:type="paragraph" w:styleId="TDC2">
    <w:name w:val="toc 2"/>
    <w:basedOn w:val="ndice"/>
    <w:uiPriority w:val="39"/>
    <w:pPr>
      <w:tabs>
        <w:tab w:val="right" w:leader="dot" w:pos="9638"/>
      </w:tabs>
      <w:spacing w:before="113" w:after="0"/>
      <w:ind w:left="283"/>
    </w:pPr>
    <w:rPr>
      <w:color w:val="717275"/>
      <w:sz w:val="26"/>
    </w:rPr>
  </w:style>
  <w:style w:type="paragraph" w:styleId="TDC3">
    <w:name w:val="toc 3"/>
    <w:basedOn w:val="ndice"/>
    <w:uiPriority w:val="39"/>
    <w:pPr>
      <w:tabs>
        <w:tab w:val="right" w:leader="dot" w:pos="9638"/>
      </w:tabs>
      <w:spacing w:before="57" w:after="0"/>
      <w:ind w:left="566"/>
    </w:pPr>
    <w:rPr>
      <w:color w:val="717275"/>
    </w:rPr>
  </w:style>
  <w:style w:type="paragraph" w:styleId="TDC4">
    <w:name w:val="toc 4"/>
    <w:basedOn w:val="ndice"/>
    <w:pPr>
      <w:tabs>
        <w:tab w:val="right" w:leader="dot" w:pos="9638"/>
      </w:tabs>
      <w:spacing w:before="28" w:after="0"/>
      <w:ind w:left="849"/>
    </w:pPr>
    <w:rPr>
      <w:color w:val="717275"/>
      <w:sz w:val="22"/>
    </w:rPr>
  </w:style>
  <w:style w:type="paragraph" w:customStyle="1" w:styleId="Contenidodelatabla">
    <w:name w:val="Contenido de la tabla"/>
    <w:basedOn w:val="Normal"/>
    <w:qFormat/>
    <w:pPr>
      <w:suppressLineNumbers/>
    </w:pPr>
    <w:rPr>
      <w:sz w:val="22"/>
    </w:rPr>
  </w:style>
  <w:style w:type="paragraph" w:customStyle="1" w:styleId="Textopreformateado">
    <w:name w:val="Texto preformateado"/>
    <w:basedOn w:val="Normal"/>
    <w:qFormat/>
    <w:pPr>
      <w:spacing w:after="0"/>
    </w:pPr>
    <w:rPr>
      <w:rFonts w:ascii="Liberation Mono" w:eastAsia="NSimSun" w:hAnsi="Liberation Mono" w:cs="Liberation Mono"/>
      <w:szCs w:val="20"/>
    </w:rPr>
  </w:style>
  <w:style w:type="paragraph" w:customStyle="1" w:styleId="Contenidodelista">
    <w:name w:val="Contenido de lista"/>
    <w:basedOn w:val="Normal"/>
    <w:qFormat/>
  </w:style>
  <w:style w:type="paragraph" w:customStyle="1" w:styleId="Ttulodelatabla">
    <w:name w:val="Título de la tabla"/>
    <w:basedOn w:val="Contenidodelatabla"/>
    <w:qFormat/>
    <w:rPr>
      <w:b/>
      <w:bCs/>
      <w:color w:val="FFFFFF"/>
      <w:sz w:val="24"/>
    </w:rPr>
  </w:style>
  <w:style w:type="paragraph" w:styleId="Sinespaciado">
    <w:name w:val="No Spacing"/>
    <w:uiPriority w:val="1"/>
    <w:qFormat/>
    <w:rsid w:val="00A62501"/>
    <w:pPr>
      <w:spacing w:line="240" w:lineRule="auto"/>
    </w:pPr>
    <w:rPr>
      <w:rFonts w:ascii="Arial" w:hAnsi="Arial"/>
      <w:sz w:val="20"/>
    </w:rPr>
  </w:style>
  <w:style w:type="paragraph" w:styleId="Prrafodelista">
    <w:name w:val="List Paragraph"/>
    <w:basedOn w:val="Normal"/>
    <w:uiPriority w:val="34"/>
    <w:qFormat/>
    <w:rsid w:val="00A62501"/>
    <w:pPr>
      <w:ind w:left="720"/>
      <w:contextualSpacing/>
    </w:pPr>
  </w:style>
  <w:style w:type="paragraph" w:styleId="Descripcin">
    <w:name w:val="caption"/>
    <w:basedOn w:val="Normal"/>
    <w:next w:val="Normal"/>
    <w:autoRedefine/>
    <w:uiPriority w:val="35"/>
    <w:unhideWhenUsed/>
    <w:qFormat/>
    <w:rsid w:val="002F0327"/>
    <w:pPr>
      <w:spacing w:after="200" w:line="360" w:lineRule="auto"/>
      <w:ind w:left="360"/>
      <w:jc w:val="center"/>
    </w:pPr>
    <w:rPr>
      <w:iCs/>
      <w:szCs w:val="18"/>
    </w:rPr>
  </w:style>
  <w:style w:type="character" w:styleId="Hipervnculo">
    <w:name w:val="Hyperlink"/>
    <w:basedOn w:val="Fuentedeprrafopredeter"/>
    <w:uiPriority w:val="99"/>
    <w:unhideWhenUsed/>
    <w:rsid w:val="00424641"/>
    <w:rPr>
      <w:color w:val="0563C1" w:themeColor="hyperlink"/>
      <w:u w:val="single"/>
    </w:rPr>
  </w:style>
  <w:style w:type="paragraph" w:styleId="NormalWeb">
    <w:name w:val="Normal (Web)"/>
    <w:basedOn w:val="Normal"/>
    <w:uiPriority w:val="99"/>
    <w:semiHidden/>
    <w:unhideWhenUsed/>
    <w:rsid w:val="006A7356"/>
    <w:pPr>
      <w:spacing w:before="100" w:beforeAutospacing="1" w:after="142" w:line="276" w:lineRule="auto"/>
    </w:pPr>
    <w:rPr>
      <w:rFonts w:ascii="Times New Roman" w:eastAsia="Times New Roman" w:hAnsi="Times New Roman"/>
      <w:sz w:val="24"/>
      <w:szCs w:val="24"/>
      <w:lang w:val="es-SV" w:eastAsia="es-SV"/>
    </w:rPr>
  </w:style>
  <w:style w:type="paragraph" w:customStyle="1" w:styleId="western1">
    <w:name w:val="western1"/>
    <w:basedOn w:val="Normal"/>
    <w:rsid w:val="006A7356"/>
    <w:pPr>
      <w:spacing w:before="100" w:beforeAutospacing="1" w:after="142" w:line="276" w:lineRule="auto"/>
    </w:pPr>
    <w:rPr>
      <w:rFonts w:ascii="Times New Roman" w:eastAsia="Times New Roman" w:hAnsi="Times New Roman"/>
      <w:b/>
      <w:bCs/>
      <w:color w:val="FFFFFF"/>
      <w:sz w:val="24"/>
      <w:szCs w:val="24"/>
      <w:lang w:val="es-SV" w:eastAsia="es-SV"/>
    </w:rPr>
  </w:style>
  <w:style w:type="paragraph" w:customStyle="1" w:styleId="western2">
    <w:name w:val="western2"/>
    <w:basedOn w:val="Normal"/>
    <w:rsid w:val="006A7356"/>
    <w:pPr>
      <w:spacing w:before="100" w:beforeAutospacing="1" w:after="142" w:line="276" w:lineRule="auto"/>
    </w:pPr>
    <w:rPr>
      <w:rFonts w:ascii="Times New Roman" w:eastAsia="Times New Roman" w:hAnsi="Times New Roman"/>
      <w:sz w:val="22"/>
      <w:lang w:val="es-SV" w:eastAsia="es-SV"/>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96463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47" Type="http://schemas.openxmlformats.org/officeDocument/2006/relationships/customXml" Target="../customXml/item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customXml" Target="../customXml/item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customXml" Target="../customXml/item3.xml"/><Relationship Id="rId20" Type="http://schemas.openxmlformats.org/officeDocument/2006/relationships/image" Target="media/image13.png"/><Relationship Id="rId41"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35.png"/></Relationships>
</file>

<file path=word/_rels/header1.xml.rels><?xml version="1.0" encoding="UTF-8" standalone="yes"?>
<Relationships xmlns="http://schemas.openxmlformats.org/package/2006/relationships"><Relationship Id="rId1" Type="http://schemas.openxmlformats.org/officeDocument/2006/relationships/image" Target="media/image3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enip\Downloads\firma\Hoja%20Membretada%20Agesic%20sin%20escudo%20Presidencia_open%20(3).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2391D490F1037C48813A1A6A4E2ADE38" ma:contentTypeVersion="15" ma:contentTypeDescription="Crear nuevo documento." ma:contentTypeScope="" ma:versionID="74a0ebeca4eae3bc8e994546f484d2de">
  <xsd:schema xmlns:xsd="http://www.w3.org/2001/XMLSchema" xmlns:xs="http://www.w3.org/2001/XMLSchema" xmlns:p="http://schemas.microsoft.com/office/2006/metadata/properties" xmlns:ns2="c80b5009-8bca-49f2-9b0d-e2fc78a1303b" xmlns:ns3="6b0a480d-a44f-4ea9-badb-826704645b48" targetNamespace="http://schemas.microsoft.com/office/2006/metadata/properties" ma:root="true" ma:fieldsID="44c3446bb72439960d9a5cef8e02e39b" ns2:_="" ns3:_="">
    <xsd:import namespace="c80b5009-8bca-49f2-9b0d-e2fc78a1303b"/>
    <xsd:import namespace="6b0a480d-a44f-4ea9-badb-826704645b48"/>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MediaServiceAutoKeyPoints" minOccurs="0"/>
                <xsd:element ref="ns3:MediaServiceKeyPoints" minOccurs="0"/>
                <xsd:element ref="ns3:lcf76f155ced4ddcb4097134ff3c332f" minOccurs="0"/>
                <xsd:element ref="ns2: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80b5009-8bca-49f2-9b0d-e2fc78a130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2" nillable="true" ma:displayName="Taxonomy Catch All Column" ma:hidden="true" ma:list="{2564b126-87ad-43b5-b414-a703ac6816a7}" ma:internalName="TaxCatchAll" ma:showField="CatchAllData" ma:web="c80b5009-8bca-49f2-9b0d-e2fc78a130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6b0a480d-a44f-4ea9-badb-826704645b48"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Length (seconds)" ma:internalName="MediaLengthInSeconds" ma:readOnly="true">
      <xsd:simpleType>
        <xsd:restriction base="dms:Unknown"/>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lcf76f155ced4ddcb4097134ff3c332f" ma:index="21" nillable="true" ma:taxonomy="true" ma:internalName="lcf76f155ced4ddcb4097134ff3c332f" ma:taxonomyFieldName="MediaServiceImageTags" ma:displayName="Etiquetas de imagen" ma:readOnly="false" ma:fieldId="{5cf76f15-5ced-4ddc-b409-7134ff3c332f}" ma:taxonomyMulti="true" ma:sspId="cf3f10f0-dab6-42f6-88f4-ca6395d00eab" ma:termSetId="09814cd3-568e-fe90-9814-8d621ff8fb84" ma:anchorId="fba54fb3-c3e1-fe81-a776-ca4b69148c4d" ma:open="tru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80b5009-8bca-49f2-9b0d-e2fc78a1303b" xsi:nil="true"/>
    <lcf76f155ced4ddcb4097134ff3c332f xmlns="6b0a480d-a44f-4ea9-badb-826704645b48">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3DB3DCD6-6DFF-4DBA-A3E1-E91D3A843F65}">
  <ds:schemaRefs>
    <ds:schemaRef ds:uri="http://schemas.openxmlformats.org/officeDocument/2006/bibliography"/>
  </ds:schemaRefs>
</ds:datastoreItem>
</file>

<file path=customXml/itemProps2.xml><?xml version="1.0" encoding="utf-8"?>
<ds:datastoreItem xmlns:ds="http://schemas.openxmlformats.org/officeDocument/2006/customXml" ds:itemID="{636B2F36-066D-4A13-AF86-F94D66FC522A}"/>
</file>

<file path=customXml/itemProps3.xml><?xml version="1.0" encoding="utf-8"?>
<ds:datastoreItem xmlns:ds="http://schemas.openxmlformats.org/officeDocument/2006/customXml" ds:itemID="{17F94312-936F-4B5E-B2CB-31EA9FF7229B}"/>
</file>

<file path=customXml/itemProps4.xml><?xml version="1.0" encoding="utf-8"?>
<ds:datastoreItem xmlns:ds="http://schemas.openxmlformats.org/officeDocument/2006/customXml" ds:itemID="{86C01E97-C623-4AA6-90FC-83E3D39CD8A5}"/>
</file>

<file path=docProps/app.xml><?xml version="1.0" encoding="utf-8"?>
<Properties xmlns="http://schemas.openxmlformats.org/officeDocument/2006/extended-properties" xmlns:vt="http://schemas.openxmlformats.org/officeDocument/2006/docPropsVTypes">
  <Template>Hoja Membretada Agesic sin escudo Presidencia_open (3).dotx</Template>
  <TotalTime>9</TotalTime>
  <Pages>1</Pages>
  <Words>1867</Words>
  <Characters>10274</Characters>
  <Application>Microsoft Office Word</Application>
  <DocSecurity>0</DocSecurity>
  <Lines>85</Lines>
  <Paragraphs>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Jennifer Preza</dc:creator>
  <dc:description/>
  <cp:lastModifiedBy>Jennifer Preza</cp:lastModifiedBy>
  <cp:revision>7</cp:revision>
  <cp:lastPrinted>2022-11-23T16:16:00Z</cp:lastPrinted>
  <dcterms:created xsi:type="dcterms:W3CDTF">2022-11-18T15:45:00Z</dcterms:created>
  <dcterms:modified xsi:type="dcterms:W3CDTF">2022-11-23T16:30:00Z</dcterms:modified>
  <dc:language>es-MX</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0x0101002391D490F1037C48813A1A6A4E2ADE38</vt:lpwstr>
  </property>
</Properties>
</file>